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21F1" w14:textId="77777777" w:rsidR="00CF70BF" w:rsidRPr="003C3DB5" w:rsidRDefault="00CF70BF">
      <w:pPr>
        <w:rPr>
          <w:sz w:val="2"/>
        </w:rPr>
      </w:pPr>
    </w:p>
    <w:tbl>
      <w:tblPr>
        <w:tblpPr w:leftFromText="180" w:rightFromText="180" w:vertAnchor="text" w:tblpY="1"/>
        <w:tblOverlap w:val="never"/>
        <w:tblW w:w="14400" w:type="dxa"/>
        <w:tblBorders>
          <w:top w:val="double" w:sz="18" w:space="0" w:color="0070C0"/>
          <w:left w:val="double" w:sz="18" w:space="0" w:color="0070C0"/>
          <w:bottom w:val="double" w:sz="18" w:space="0" w:color="0070C0"/>
          <w:right w:val="double" w:sz="18" w:space="0" w:color="0070C0"/>
          <w:insideH w:val="double" w:sz="18" w:space="0" w:color="0070C0"/>
          <w:insideV w:val="double" w:sz="18" w:space="0" w:color="0070C0"/>
        </w:tblBorders>
        <w:tblLayout w:type="fixed"/>
        <w:tblCellMar>
          <w:top w:w="29" w:type="dxa"/>
          <w:left w:w="15" w:type="dxa"/>
          <w:bottom w:w="29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FD5EB7" w:rsidRPr="00CC3CCC" w14:paraId="2BA9B8CC" w14:textId="77777777" w:rsidTr="00FD5EB7">
        <w:trPr>
          <w:cantSplit/>
          <w:trHeight w:val="4963"/>
        </w:trPr>
        <w:tc>
          <w:tcPr>
            <w:tcW w:w="3600" w:type="dxa"/>
            <w:vAlign w:val="center"/>
          </w:tcPr>
          <w:p w14:paraId="1427B29B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noProof/>
                <w:sz w:val="14"/>
                <w:szCs w:val="12"/>
              </w:rPr>
              <w:drawing>
                <wp:anchor distT="0" distB="0" distL="114300" distR="114300" simplePos="0" relativeHeight="251795456" behindDoc="1" locked="0" layoutInCell="1" allowOverlap="1" wp14:anchorId="75B28166" wp14:editId="5C1B292E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19050</wp:posOffset>
                  </wp:positionV>
                  <wp:extent cx="528320" cy="528320"/>
                  <wp:effectExtent l="19050" t="19050" r="24130" b="24130"/>
                  <wp:wrapTight wrapText="bothSides">
                    <wp:wrapPolygon edited="0">
                      <wp:start x="-779" y="-779"/>
                      <wp:lineTo x="-779" y="21808"/>
                      <wp:lineTo x="21808" y="21808"/>
                      <wp:lineTo x="21808" y="-779"/>
                      <wp:lineTo x="-779" y="-779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5EB7">
              <w:rPr>
                <w:rFonts w:ascii="Times" w:hAnsi="Times" w:cs="Times"/>
                <w:b/>
                <w:sz w:val="14"/>
                <w:szCs w:val="12"/>
              </w:rPr>
              <w:t>Sue Darby</w:t>
            </w:r>
          </w:p>
          <w:p w14:paraId="51FB9636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&amp; Information Technology</w:t>
            </w:r>
          </w:p>
          <w:p w14:paraId="3BBE6E68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Practice</w:t>
            </w:r>
          </w:p>
          <w:p w14:paraId="139E6EFD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120" w:after="40"/>
              <w:ind w:left="403" w:right="274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6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4014A645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733B6E0B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7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8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49F9990D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077167B6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9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24A45862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4FDF61F8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47BE540A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6BAAE184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159A75A6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61A01BF9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565E01E9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6F7C3B68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3EBC9858" w14:textId="0BFFF6FA" w:rsidR="00FD5EB7" w:rsidRPr="00CC3CCC" w:rsidRDefault="00D55A93" w:rsidP="00D55A93">
            <w:pPr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10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11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405566F0" w14:textId="77777777" w:rsidR="00FD5EB7" w:rsidRPr="00FD5EB7" w:rsidRDefault="00FD5EB7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noProof/>
                <w:sz w:val="14"/>
                <w:szCs w:val="12"/>
              </w:rPr>
              <w:drawing>
                <wp:anchor distT="0" distB="0" distL="114300" distR="114300" simplePos="0" relativeHeight="251791360" behindDoc="1" locked="0" layoutInCell="1" allowOverlap="1" wp14:anchorId="34629D0D" wp14:editId="462FC168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19050</wp:posOffset>
                  </wp:positionV>
                  <wp:extent cx="528320" cy="528320"/>
                  <wp:effectExtent l="19050" t="19050" r="24130" b="24130"/>
                  <wp:wrapTight wrapText="bothSides">
                    <wp:wrapPolygon edited="0">
                      <wp:start x="-779" y="-779"/>
                      <wp:lineTo x="-779" y="21808"/>
                      <wp:lineTo x="21808" y="21808"/>
                      <wp:lineTo x="21808" y="-779"/>
                      <wp:lineTo x="-779" y="-779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5EB7">
              <w:rPr>
                <w:rFonts w:ascii="Times" w:hAnsi="Times" w:cs="Times"/>
                <w:b/>
                <w:sz w:val="14"/>
                <w:szCs w:val="12"/>
              </w:rPr>
              <w:t>Sue Darby</w:t>
            </w:r>
          </w:p>
          <w:p w14:paraId="275AD67D" w14:textId="77777777" w:rsidR="00FD5EB7" w:rsidRPr="00FD5EB7" w:rsidRDefault="00FD5EB7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&amp; Information Technology</w:t>
            </w:r>
          </w:p>
          <w:p w14:paraId="62E32FF5" w14:textId="77777777" w:rsidR="00FD5EB7" w:rsidRPr="00FD5EB7" w:rsidRDefault="00FD5EB7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Practice</w:t>
            </w:r>
          </w:p>
          <w:p w14:paraId="40B3ACD6" w14:textId="77777777" w:rsidR="00FD5EB7" w:rsidRPr="00CC3CCC" w:rsidRDefault="00FD5EB7" w:rsidP="00D55A93">
            <w:pPr>
              <w:pStyle w:val="ListParagraph"/>
              <w:numPr>
                <w:ilvl w:val="0"/>
                <w:numId w:val="4"/>
              </w:numPr>
              <w:spacing w:before="120" w:after="40"/>
              <w:ind w:left="403" w:right="274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2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47FA579F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6A004C58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3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14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287DC727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7C4DEE51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5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54BCA0BF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636F9B06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4B9B14A3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17739ACB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49060E99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086AEDE9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0935AD75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6B4C229D" w14:textId="77777777" w:rsidR="00FD5EB7" w:rsidRPr="00CC3CCC" w:rsidRDefault="00FD5EB7" w:rsidP="00FD5EB7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0EFDC639" w14:textId="62D8DB51" w:rsidR="00FD5EB7" w:rsidRPr="00CC3CCC" w:rsidRDefault="00FD5EB7" w:rsidP="00FD5EB7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16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17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4539AB25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noProof/>
                <w:sz w:val="14"/>
                <w:szCs w:val="12"/>
              </w:rPr>
              <w:drawing>
                <wp:anchor distT="0" distB="0" distL="114300" distR="114300" simplePos="0" relativeHeight="251797504" behindDoc="1" locked="0" layoutInCell="1" allowOverlap="1" wp14:anchorId="0C3B0F95" wp14:editId="50D17D74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19050</wp:posOffset>
                  </wp:positionV>
                  <wp:extent cx="528320" cy="528320"/>
                  <wp:effectExtent l="19050" t="19050" r="24130" b="24130"/>
                  <wp:wrapTight wrapText="bothSides">
                    <wp:wrapPolygon edited="0">
                      <wp:start x="-779" y="-779"/>
                      <wp:lineTo x="-779" y="21808"/>
                      <wp:lineTo x="21808" y="21808"/>
                      <wp:lineTo x="21808" y="-779"/>
                      <wp:lineTo x="-779" y="-779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5EB7">
              <w:rPr>
                <w:rFonts w:ascii="Times" w:hAnsi="Times" w:cs="Times"/>
                <w:b/>
                <w:sz w:val="14"/>
                <w:szCs w:val="12"/>
              </w:rPr>
              <w:t>Sue Darby</w:t>
            </w:r>
          </w:p>
          <w:p w14:paraId="50677A3D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&amp; Information Technology</w:t>
            </w:r>
          </w:p>
          <w:p w14:paraId="2CC96129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Practice</w:t>
            </w:r>
          </w:p>
          <w:p w14:paraId="44A1240E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120" w:after="40"/>
              <w:ind w:left="403" w:right="274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8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74F115D5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5FDF8A08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9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20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1DBF4646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4DF7BE73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2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34522582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4E75BD00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15E07B80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5FEE9073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5E287965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51C60DED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36112F11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4C475D37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55BD4077" w14:textId="68CFF01A" w:rsidR="00FD5EB7" w:rsidRPr="00CC3CCC" w:rsidRDefault="00D55A93" w:rsidP="00D55A93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22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23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50EAF76B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noProof/>
                <w:sz w:val="14"/>
                <w:szCs w:val="12"/>
              </w:rPr>
              <w:drawing>
                <wp:anchor distT="0" distB="0" distL="114300" distR="114300" simplePos="0" relativeHeight="251799552" behindDoc="1" locked="0" layoutInCell="1" allowOverlap="1" wp14:anchorId="1C39DC45" wp14:editId="72C40321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19050</wp:posOffset>
                  </wp:positionV>
                  <wp:extent cx="528320" cy="528320"/>
                  <wp:effectExtent l="19050" t="19050" r="24130" b="24130"/>
                  <wp:wrapTight wrapText="bothSides">
                    <wp:wrapPolygon edited="0">
                      <wp:start x="-779" y="-779"/>
                      <wp:lineTo x="-779" y="21808"/>
                      <wp:lineTo x="21808" y="21808"/>
                      <wp:lineTo x="21808" y="-779"/>
                      <wp:lineTo x="-779" y="-779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5EB7">
              <w:rPr>
                <w:rFonts w:ascii="Times" w:hAnsi="Times" w:cs="Times"/>
                <w:b/>
                <w:sz w:val="14"/>
                <w:szCs w:val="12"/>
              </w:rPr>
              <w:t>Sue Darby</w:t>
            </w:r>
          </w:p>
          <w:p w14:paraId="6122A055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&amp; Information Technology</w:t>
            </w:r>
          </w:p>
          <w:p w14:paraId="086DBC44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Practice</w:t>
            </w:r>
          </w:p>
          <w:p w14:paraId="74DC38F1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120" w:after="40"/>
              <w:ind w:left="403" w:right="274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24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3F817741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64C8BC46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25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26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03EBA419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0202FE52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27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47E33BD9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737BC62E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6E6EB517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2826203A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59AF2810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2FA0C33B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456E8AF8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3CD63272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0B2B9273" w14:textId="005A1DE7" w:rsidR="00FD5EB7" w:rsidRPr="00CC3CCC" w:rsidRDefault="00D55A93" w:rsidP="00D55A93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28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29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</w:tr>
      <w:tr w:rsidR="00FD5EB7" w:rsidRPr="00CC3CCC" w14:paraId="25E18D5B" w14:textId="77777777" w:rsidTr="00FD5EB7">
        <w:trPr>
          <w:cantSplit/>
          <w:trHeight w:val="5026"/>
        </w:trPr>
        <w:tc>
          <w:tcPr>
            <w:tcW w:w="3600" w:type="dxa"/>
            <w:vAlign w:val="center"/>
          </w:tcPr>
          <w:p w14:paraId="27C823F7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noProof/>
                <w:sz w:val="14"/>
                <w:szCs w:val="12"/>
              </w:rPr>
              <w:drawing>
                <wp:anchor distT="0" distB="0" distL="114300" distR="114300" simplePos="0" relativeHeight="251801600" behindDoc="1" locked="0" layoutInCell="1" allowOverlap="1" wp14:anchorId="461C268A" wp14:editId="40FF499C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19050</wp:posOffset>
                  </wp:positionV>
                  <wp:extent cx="528320" cy="528320"/>
                  <wp:effectExtent l="19050" t="19050" r="24130" b="24130"/>
                  <wp:wrapTight wrapText="bothSides">
                    <wp:wrapPolygon edited="0">
                      <wp:start x="-779" y="-779"/>
                      <wp:lineTo x="-779" y="21808"/>
                      <wp:lineTo x="21808" y="21808"/>
                      <wp:lineTo x="21808" y="-779"/>
                      <wp:lineTo x="-779" y="-779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5EB7">
              <w:rPr>
                <w:rFonts w:ascii="Times" w:hAnsi="Times" w:cs="Times"/>
                <w:b/>
                <w:sz w:val="14"/>
                <w:szCs w:val="12"/>
              </w:rPr>
              <w:t>Sue Darby</w:t>
            </w:r>
          </w:p>
          <w:p w14:paraId="44187121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&amp; Information Technology</w:t>
            </w:r>
          </w:p>
          <w:p w14:paraId="78B8D3E1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Practice</w:t>
            </w:r>
          </w:p>
          <w:p w14:paraId="65A55739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120" w:after="40"/>
              <w:ind w:left="403" w:right="274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0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1310028C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683E6A5B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32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3D83196C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69732171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3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00D6EAC2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4FF8CDDF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16FEC31A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468F6847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06A04F9A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4F1A7853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4586D687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60E0D2BB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0FBCDE32" w14:textId="2C013A09" w:rsidR="00FD5EB7" w:rsidRPr="00CC3CCC" w:rsidRDefault="00D55A93" w:rsidP="00D55A93">
            <w:pPr>
              <w:jc w:val="center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34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35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4F2CA26B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noProof/>
                <w:sz w:val="14"/>
                <w:szCs w:val="12"/>
              </w:rPr>
              <w:drawing>
                <wp:anchor distT="0" distB="0" distL="114300" distR="114300" simplePos="0" relativeHeight="251803648" behindDoc="1" locked="0" layoutInCell="1" allowOverlap="1" wp14:anchorId="7E5CF289" wp14:editId="4ED16442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19050</wp:posOffset>
                  </wp:positionV>
                  <wp:extent cx="528320" cy="528320"/>
                  <wp:effectExtent l="19050" t="19050" r="24130" b="24130"/>
                  <wp:wrapTight wrapText="bothSides">
                    <wp:wrapPolygon edited="0">
                      <wp:start x="-779" y="-779"/>
                      <wp:lineTo x="-779" y="21808"/>
                      <wp:lineTo x="21808" y="21808"/>
                      <wp:lineTo x="21808" y="-779"/>
                      <wp:lineTo x="-779" y="-779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5EB7">
              <w:rPr>
                <w:rFonts w:ascii="Times" w:hAnsi="Times" w:cs="Times"/>
                <w:b/>
                <w:sz w:val="14"/>
                <w:szCs w:val="12"/>
              </w:rPr>
              <w:t>Sue Darby</w:t>
            </w:r>
          </w:p>
          <w:p w14:paraId="7E5FC001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&amp; Information Technology</w:t>
            </w:r>
          </w:p>
          <w:p w14:paraId="3A55DE19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Practice</w:t>
            </w:r>
          </w:p>
          <w:p w14:paraId="0B36491D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120" w:after="40"/>
              <w:ind w:left="403" w:right="274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6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3C9FA3D2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535C714D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7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38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1C7371CA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13E10B8E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9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3B8510C4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7AE1024C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2522084F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25A58B5A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5ADFCE91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57046678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5EDBE29B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34914C6B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4A4F4B23" w14:textId="452D853B" w:rsidR="00FD5EB7" w:rsidRPr="00CC3CCC" w:rsidRDefault="00D55A93" w:rsidP="00D55A93">
            <w:pPr>
              <w:ind w:left="52"/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40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41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6ADD2C62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noProof/>
                <w:sz w:val="14"/>
                <w:szCs w:val="12"/>
              </w:rPr>
              <w:drawing>
                <wp:anchor distT="0" distB="0" distL="114300" distR="114300" simplePos="0" relativeHeight="251805696" behindDoc="1" locked="0" layoutInCell="1" allowOverlap="1" wp14:anchorId="1BE624D2" wp14:editId="671F5AE3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19050</wp:posOffset>
                  </wp:positionV>
                  <wp:extent cx="528320" cy="528320"/>
                  <wp:effectExtent l="19050" t="19050" r="24130" b="24130"/>
                  <wp:wrapTight wrapText="bothSides">
                    <wp:wrapPolygon edited="0">
                      <wp:start x="-779" y="-779"/>
                      <wp:lineTo x="-779" y="21808"/>
                      <wp:lineTo x="21808" y="21808"/>
                      <wp:lineTo x="21808" y="-779"/>
                      <wp:lineTo x="-779" y="-779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5EB7">
              <w:rPr>
                <w:rFonts w:ascii="Times" w:hAnsi="Times" w:cs="Times"/>
                <w:b/>
                <w:sz w:val="14"/>
                <w:szCs w:val="12"/>
              </w:rPr>
              <w:t>Sue Darby</w:t>
            </w:r>
          </w:p>
          <w:p w14:paraId="41FCA85B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&amp; Information Technology</w:t>
            </w:r>
          </w:p>
          <w:p w14:paraId="14D39589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Practice</w:t>
            </w:r>
          </w:p>
          <w:p w14:paraId="141C6085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120" w:after="40"/>
              <w:ind w:left="403" w:right="274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2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1FAF8730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2BE2111C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3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44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1AB71C64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7DC8EB29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5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1FF28500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35E50347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2DBB9010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0F92846A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02EE9EBE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174C9666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70328372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5CE9ACB1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6B198FB2" w14:textId="0B92DAF2" w:rsidR="00FD5EB7" w:rsidRPr="00CC3CCC" w:rsidRDefault="00D55A93" w:rsidP="00D55A93">
            <w:pPr>
              <w:ind w:left="52"/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46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47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363F0E2F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noProof/>
                <w:sz w:val="14"/>
                <w:szCs w:val="12"/>
              </w:rPr>
              <w:drawing>
                <wp:anchor distT="0" distB="0" distL="114300" distR="114300" simplePos="0" relativeHeight="251807744" behindDoc="1" locked="0" layoutInCell="1" allowOverlap="1" wp14:anchorId="62B24ABD" wp14:editId="6CEA2C3E">
                  <wp:simplePos x="0" y="0"/>
                  <wp:positionH relativeFrom="margin">
                    <wp:posOffset>111125</wp:posOffset>
                  </wp:positionH>
                  <wp:positionV relativeFrom="margin">
                    <wp:posOffset>19050</wp:posOffset>
                  </wp:positionV>
                  <wp:extent cx="528320" cy="528320"/>
                  <wp:effectExtent l="19050" t="19050" r="24130" b="24130"/>
                  <wp:wrapTight wrapText="bothSides">
                    <wp:wrapPolygon edited="0">
                      <wp:start x="-779" y="-779"/>
                      <wp:lineTo x="-779" y="21808"/>
                      <wp:lineTo x="21808" y="21808"/>
                      <wp:lineTo x="21808" y="-779"/>
                      <wp:lineTo x="-779" y="-779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5EB7">
              <w:rPr>
                <w:rFonts w:ascii="Times" w:hAnsi="Times" w:cs="Times"/>
                <w:b/>
                <w:sz w:val="14"/>
                <w:szCs w:val="12"/>
              </w:rPr>
              <w:t>Sue Darby</w:t>
            </w:r>
          </w:p>
          <w:p w14:paraId="2C1003D5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&amp; Information Technology</w:t>
            </w:r>
          </w:p>
          <w:p w14:paraId="7D6FC549" w14:textId="77777777" w:rsidR="00D55A93" w:rsidRPr="00FD5EB7" w:rsidRDefault="00D55A93" w:rsidP="00D55A93">
            <w:pPr>
              <w:spacing w:before="60" w:after="60"/>
              <w:rPr>
                <w:rFonts w:ascii="Times" w:hAnsi="Times" w:cs="Times"/>
                <w:b/>
                <w:sz w:val="14"/>
                <w:szCs w:val="12"/>
              </w:rPr>
            </w:pPr>
            <w:r w:rsidRPr="00FD5EB7">
              <w:rPr>
                <w:rFonts w:ascii="Times" w:hAnsi="Times" w:cs="Times"/>
                <w:b/>
                <w:sz w:val="14"/>
                <w:szCs w:val="12"/>
              </w:rPr>
              <w:t>B.S. Business Management Practice</w:t>
            </w:r>
          </w:p>
          <w:p w14:paraId="43F08997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120" w:after="40"/>
              <w:ind w:left="403" w:right="274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8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7DDB3A4C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5E586AA5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9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50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010031A8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7F7DBB37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5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15842E3C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0AEE7F8E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7AA01032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699A5568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60CB71BD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77D73C45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17301064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29F18068" w14:textId="77777777" w:rsidR="00D55A93" w:rsidRPr="00CC3CCC" w:rsidRDefault="00D55A93" w:rsidP="00D55A93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68692C9E" w14:textId="30D7D279" w:rsidR="00FD5EB7" w:rsidRPr="00CC3CCC" w:rsidRDefault="00D55A93" w:rsidP="00D55A93">
            <w:pPr>
              <w:ind w:left="52"/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52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53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  <w:bookmarkStart w:id="0" w:name="_GoBack"/>
            <w:bookmarkEnd w:id="0"/>
          </w:p>
        </w:tc>
      </w:tr>
    </w:tbl>
    <w:p w14:paraId="4DAF0033" w14:textId="77777777" w:rsidR="005B312F" w:rsidRPr="002E0465" w:rsidRDefault="005B312F">
      <w:pPr>
        <w:rPr>
          <w:vanish/>
          <w:sz w:val="2"/>
        </w:rPr>
      </w:pPr>
    </w:p>
    <w:sectPr w:rsidR="005B312F" w:rsidRPr="002E0465" w:rsidSect="002E0465">
      <w:type w:val="continuous"/>
      <w:pgSz w:w="15840" w:h="12240" w:orient="landscape"/>
      <w:pgMar w:top="720" w:right="720" w:bottom="720" w:left="720" w:header="720" w:footer="720" w:gutter="0"/>
      <w:paperSrc w:first="1" w:other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380C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3543D"/>
    <w:multiLevelType w:val="hybridMultilevel"/>
    <w:tmpl w:val="FD32F96E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" w15:restartNumberingAfterBreak="0">
    <w:nsid w:val="2C7953D6"/>
    <w:multiLevelType w:val="hybridMultilevel"/>
    <w:tmpl w:val="DD5E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90ACE"/>
    <w:multiLevelType w:val="hybridMultilevel"/>
    <w:tmpl w:val="72CA3B9E"/>
    <w:lvl w:ilvl="0" w:tplc="D4567056">
      <w:numFmt w:val="bullet"/>
      <w:lvlText w:val="•"/>
      <w:lvlJc w:val="left"/>
      <w:pPr>
        <w:ind w:left="88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70E97531"/>
    <w:multiLevelType w:val="hybridMultilevel"/>
    <w:tmpl w:val="512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D"/>
    <w:rsid w:val="0004555B"/>
    <w:rsid w:val="00094733"/>
    <w:rsid w:val="000B3A1B"/>
    <w:rsid w:val="000F19AC"/>
    <w:rsid w:val="001F14E1"/>
    <w:rsid w:val="00224898"/>
    <w:rsid w:val="00254016"/>
    <w:rsid w:val="002E0465"/>
    <w:rsid w:val="003A2651"/>
    <w:rsid w:val="003C3DB5"/>
    <w:rsid w:val="0041137C"/>
    <w:rsid w:val="0042683B"/>
    <w:rsid w:val="004873A2"/>
    <w:rsid w:val="00536C3A"/>
    <w:rsid w:val="005A5326"/>
    <w:rsid w:val="005B312F"/>
    <w:rsid w:val="00631F9F"/>
    <w:rsid w:val="006515D2"/>
    <w:rsid w:val="00722D41"/>
    <w:rsid w:val="007B677F"/>
    <w:rsid w:val="007C7507"/>
    <w:rsid w:val="0084111C"/>
    <w:rsid w:val="00865EA0"/>
    <w:rsid w:val="00896F23"/>
    <w:rsid w:val="008A45A3"/>
    <w:rsid w:val="008A564B"/>
    <w:rsid w:val="008B672D"/>
    <w:rsid w:val="008D6F61"/>
    <w:rsid w:val="00915484"/>
    <w:rsid w:val="0093195A"/>
    <w:rsid w:val="00A75F8C"/>
    <w:rsid w:val="00AD249B"/>
    <w:rsid w:val="00B630CA"/>
    <w:rsid w:val="00BB7BBC"/>
    <w:rsid w:val="00BE66E3"/>
    <w:rsid w:val="00C03783"/>
    <w:rsid w:val="00C56262"/>
    <w:rsid w:val="00C73252"/>
    <w:rsid w:val="00CA0BF8"/>
    <w:rsid w:val="00CC3CCC"/>
    <w:rsid w:val="00CE5894"/>
    <w:rsid w:val="00CF6B76"/>
    <w:rsid w:val="00CF70BF"/>
    <w:rsid w:val="00D55A93"/>
    <w:rsid w:val="00D74568"/>
    <w:rsid w:val="00E34854"/>
    <w:rsid w:val="00EF4156"/>
    <w:rsid w:val="00F27903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0"/>
    </o:shapedefaults>
    <o:shapelayout v:ext="edit">
      <o:idmap v:ext="edit" data="1"/>
    </o:shapelayout>
  </w:shapeDefaults>
  <w:decimalSymbol w:val="."/>
  <w:listSeparator w:val=","/>
  <w14:docId w14:val="11B81B19"/>
  <w15:docId w15:val="{FB23D40F-A5B5-490F-81AC-E5BC62CE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B630CA"/>
    <w:pPr>
      <w:keepNext/>
      <w:outlineLvl w:val="0"/>
    </w:pPr>
    <w:rPr>
      <w:rFonts w:ascii="Arial Narrow" w:hAnsi="Arial Narrow" w:cs="Arial"/>
      <w:b/>
      <w:bCs/>
      <w:color w:val="FFFFFF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94733"/>
    <w:pPr>
      <w:keepNext/>
      <w:outlineLvl w:val="2"/>
    </w:pPr>
    <w:rPr>
      <w:rFonts w:ascii="Arial Narrow" w:eastAsia="Times New Roman" w:hAnsi="Arial Narrow"/>
      <w:b/>
      <w:color w:val="8080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70BF"/>
    <w:rPr>
      <w:rFonts w:ascii="Tahoma" w:hAnsi="Tahoma" w:cs="Tahoma"/>
      <w:sz w:val="16"/>
      <w:szCs w:val="16"/>
    </w:rPr>
  </w:style>
  <w:style w:type="paragraph" w:customStyle="1" w:styleId="e-mail">
    <w:name w:val="e-mail"/>
    <w:basedOn w:val="Normal"/>
    <w:rsid w:val="00AD249B"/>
    <w:rPr>
      <w:rFonts w:ascii="Arial Narrow" w:hAnsi="Arial Narrow"/>
      <w:color w:val="CCCC00"/>
      <w:sz w:val="18"/>
    </w:rPr>
  </w:style>
  <w:style w:type="character" w:customStyle="1" w:styleId="BalloonTextChar">
    <w:name w:val="Balloon Text Char"/>
    <w:basedOn w:val="DefaultParagraphFont"/>
    <w:link w:val="BalloonText"/>
    <w:rsid w:val="00CF7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11C"/>
    <w:pPr>
      <w:ind w:left="720"/>
      <w:contextualSpacing/>
    </w:pPr>
  </w:style>
  <w:style w:type="character" w:styleId="Hyperlink">
    <w:name w:val="Hyperlink"/>
    <w:basedOn w:val="DefaultParagraphFont"/>
    <w:unhideWhenUsed/>
    <w:rsid w:val="00D745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laskaos.com/web-development-history/" TargetMode="External"/><Relationship Id="rId18" Type="http://schemas.openxmlformats.org/officeDocument/2006/relationships/hyperlink" Target="http://suestinycostumes.com/pattern-drafting-crash-course-for-a-child-doll" TargetMode="External"/><Relationship Id="rId26" Type="http://schemas.openxmlformats.org/officeDocument/2006/relationships/hyperlink" Target="http://www.alaskaos.com/web-development-history/" TargetMode="External"/><Relationship Id="rId39" Type="http://schemas.openxmlformats.org/officeDocument/2006/relationships/hyperlink" Target="http://www.sue-a-darby.com/umls/" TargetMode="External"/><Relationship Id="rId21" Type="http://schemas.openxmlformats.org/officeDocument/2006/relationships/hyperlink" Target="http://www.sue-a-darby.com/umls/" TargetMode="External"/><Relationship Id="rId34" Type="http://schemas.openxmlformats.org/officeDocument/2006/relationships/hyperlink" Target="mailto:sue@sue-a-darby.com" TargetMode="External"/><Relationship Id="rId42" Type="http://schemas.openxmlformats.org/officeDocument/2006/relationships/hyperlink" Target="http://suestinycostumes.com/pattern-drafting-crash-course-for-a-child-doll" TargetMode="External"/><Relationship Id="rId47" Type="http://schemas.openxmlformats.org/officeDocument/2006/relationships/hyperlink" Target="http://www.sue-a-darby.com" TargetMode="External"/><Relationship Id="rId50" Type="http://schemas.openxmlformats.org/officeDocument/2006/relationships/hyperlink" Target="http://www.alaskaos.com/web-development-history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alaskaos.com/web-development-history/" TargetMode="External"/><Relationship Id="rId12" Type="http://schemas.openxmlformats.org/officeDocument/2006/relationships/hyperlink" Target="http://suestinycostumes.com/pattern-drafting-crash-course-for-a-child-doll" TargetMode="External"/><Relationship Id="rId17" Type="http://schemas.openxmlformats.org/officeDocument/2006/relationships/hyperlink" Target="http://www.sue-a-darby.com" TargetMode="External"/><Relationship Id="rId25" Type="http://schemas.openxmlformats.org/officeDocument/2006/relationships/hyperlink" Target="http://www.alaskaos.com/web-development-history/" TargetMode="External"/><Relationship Id="rId33" Type="http://schemas.openxmlformats.org/officeDocument/2006/relationships/hyperlink" Target="http://www.sue-a-darby.com/umls/" TargetMode="External"/><Relationship Id="rId38" Type="http://schemas.openxmlformats.org/officeDocument/2006/relationships/hyperlink" Target="http://www.alaskaos.com/web-development-history/" TargetMode="External"/><Relationship Id="rId46" Type="http://schemas.openxmlformats.org/officeDocument/2006/relationships/hyperlink" Target="mailto:sue@sue-a-darby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ue@sue-a-darby.com" TargetMode="External"/><Relationship Id="rId20" Type="http://schemas.openxmlformats.org/officeDocument/2006/relationships/hyperlink" Target="http://www.alaskaos.com/web-development-history/" TargetMode="External"/><Relationship Id="rId29" Type="http://schemas.openxmlformats.org/officeDocument/2006/relationships/hyperlink" Target="http://www.sue-a-darby.com" TargetMode="External"/><Relationship Id="rId41" Type="http://schemas.openxmlformats.org/officeDocument/2006/relationships/hyperlink" Target="http://www.sue-a-darby.com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uestinycostumes.com/pattern-drafting-crash-course-for-a-child-doll" TargetMode="External"/><Relationship Id="rId11" Type="http://schemas.openxmlformats.org/officeDocument/2006/relationships/hyperlink" Target="http://www.sue-a-darby.com" TargetMode="External"/><Relationship Id="rId24" Type="http://schemas.openxmlformats.org/officeDocument/2006/relationships/hyperlink" Target="http://suestinycostumes.com/pattern-drafting-crash-course-for-a-child-doll" TargetMode="External"/><Relationship Id="rId32" Type="http://schemas.openxmlformats.org/officeDocument/2006/relationships/hyperlink" Target="http://www.alaskaos.com/web-development-history/" TargetMode="External"/><Relationship Id="rId37" Type="http://schemas.openxmlformats.org/officeDocument/2006/relationships/hyperlink" Target="http://www.alaskaos.com/web-development-history/" TargetMode="External"/><Relationship Id="rId40" Type="http://schemas.openxmlformats.org/officeDocument/2006/relationships/hyperlink" Target="mailto:sue@sue-a-darby.com" TargetMode="External"/><Relationship Id="rId45" Type="http://schemas.openxmlformats.org/officeDocument/2006/relationships/hyperlink" Target="http://www.sue-a-darby.com/umls/" TargetMode="External"/><Relationship Id="rId53" Type="http://schemas.openxmlformats.org/officeDocument/2006/relationships/hyperlink" Target="http://www.sue-a-darby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ue-a-darby.com/umls/" TargetMode="External"/><Relationship Id="rId23" Type="http://schemas.openxmlformats.org/officeDocument/2006/relationships/hyperlink" Target="http://www.sue-a-darby.com" TargetMode="External"/><Relationship Id="rId28" Type="http://schemas.openxmlformats.org/officeDocument/2006/relationships/hyperlink" Target="mailto:sue@sue-a-darby.com" TargetMode="External"/><Relationship Id="rId36" Type="http://schemas.openxmlformats.org/officeDocument/2006/relationships/hyperlink" Target="http://suestinycostumes.com/pattern-drafting-crash-course-for-a-child-doll" TargetMode="External"/><Relationship Id="rId49" Type="http://schemas.openxmlformats.org/officeDocument/2006/relationships/hyperlink" Target="http://www.alaskaos.com/web-development-history/" TargetMode="External"/><Relationship Id="rId10" Type="http://schemas.openxmlformats.org/officeDocument/2006/relationships/hyperlink" Target="mailto:sue@sue-a-darby.com" TargetMode="External"/><Relationship Id="rId19" Type="http://schemas.openxmlformats.org/officeDocument/2006/relationships/hyperlink" Target="http://www.alaskaos.com/web-development-history/" TargetMode="External"/><Relationship Id="rId31" Type="http://schemas.openxmlformats.org/officeDocument/2006/relationships/hyperlink" Target="http://www.alaskaos.com/web-development-history/" TargetMode="External"/><Relationship Id="rId44" Type="http://schemas.openxmlformats.org/officeDocument/2006/relationships/hyperlink" Target="http://www.alaskaos.com/web-development-history/" TargetMode="External"/><Relationship Id="rId52" Type="http://schemas.openxmlformats.org/officeDocument/2006/relationships/hyperlink" Target="mailto:sue@sue-a-darb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e-a-darby.com/umls/" TargetMode="External"/><Relationship Id="rId14" Type="http://schemas.openxmlformats.org/officeDocument/2006/relationships/hyperlink" Target="http://www.alaskaos.com/web-development-history/" TargetMode="External"/><Relationship Id="rId22" Type="http://schemas.openxmlformats.org/officeDocument/2006/relationships/hyperlink" Target="mailto:sue@sue-a-darby.com" TargetMode="External"/><Relationship Id="rId27" Type="http://schemas.openxmlformats.org/officeDocument/2006/relationships/hyperlink" Target="http://www.sue-a-darby.com/umls/" TargetMode="External"/><Relationship Id="rId30" Type="http://schemas.openxmlformats.org/officeDocument/2006/relationships/hyperlink" Target="http://suestinycostumes.com/pattern-drafting-crash-course-for-a-child-doll" TargetMode="External"/><Relationship Id="rId35" Type="http://schemas.openxmlformats.org/officeDocument/2006/relationships/hyperlink" Target="http://www.sue-a-darby.com" TargetMode="External"/><Relationship Id="rId43" Type="http://schemas.openxmlformats.org/officeDocument/2006/relationships/hyperlink" Target="http://www.alaskaos.com/web-development-history/" TargetMode="External"/><Relationship Id="rId48" Type="http://schemas.openxmlformats.org/officeDocument/2006/relationships/hyperlink" Target="http://suestinycostumes.com/pattern-drafting-crash-course-for-a-child-doll" TargetMode="External"/><Relationship Id="rId8" Type="http://schemas.openxmlformats.org/officeDocument/2006/relationships/hyperlink" Target="http://www.alaskaos.com/web-development-history/" TargetMode="External"/><Relationship Id="rId51" Type="http://schemas.openxmlformats.org/officeDocument/2006/relationships/hyperlink" Target="http://www.sue-a-darby.com/umls/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rby\AppData\Roaming\Microsoft\Templates\Business%20car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cards.dot</Template>
  <TotalTime>16</TotalTime>
  <Pages>1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Sue A</dc:creator>
  <cp:keywords/>
  <dc:description/>
  <cp:lastModifiedBy>Sue Darby</cp:lastModifiedBy>
  <cp:revision>3</cp:revision>
  <cp:lastPrinted>2013-11-04T20:48:00Z</cp:lastPrinted>
  <dcterms:created xsi:type="dcterms:W3CDTF">2018-08-13T05:40:00Z</dcterms:created>
  <dcterms:modified xsi:type="dcterms:W3CDTF">2018-08-13T05:55:00Z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TC010001471033</vt:lpwstr>
  </property>
</Properties>
</file>
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621F1" w14:textId="77777777" w:rsidR="00CF70BF" w:rsidRPr="003C3DB5" w:rsidRDefault="00CF70BF">
      <w:pPr>
        <w:rPr>
          <w:sz w:val="2"/>
        </w:rPr>
      </w:pPr>
    </w:p>
    <w:tbl>
      <w:tblPr>
        <w:tblpPr w:leftFromText="180" w:rightFromText="180" w:vertAnchor="text" w:tblpY="1"/>
        <w:tblOverlap w:val="never"/>
        <w:tblW w:w="14400" w:type="dxa"/>
        <w:tblBorders>
          <w:top w:val="double" w:sz="18" w:space="0" w:color="9BBB59" w:themeColor="accent3"/>
          <w:left w:val="double" w:sz="18" w:space="0" w:color="9BBB59" w:themeColor="accent3"/>
          <w:bottom w:val="double" w:sz="18" w:space="0" w:color="9BBB59" w:themeColor="accent3"/>
          <w:right w:val="double" w:sz="18" w:space="0" w:color="9BBB59" w:themeColor="accent3"/>
          <w:insideH w:val="double" w:sz="18" w:space="0" w:color="9BBB59" w:themeColor="accent3"/>
          <w:insideV w:val="double" w:sz="18" w:space="0" w:color="9BBB59" w:themeColor="accent3"/>
        </w:tblBorders>
        <w:tblLayout w:type="fixed"/>
        <w:tblCellMar>
          <w:top w:w="29" w:type="dxa"/>
          <w:left w:w="15" w:type="dxa"/>
          <w:bottom w:w="29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2E0465" w:rsidRPr="00CC3CCC" w14:paraId="2BA9B8CC" w14:textId="77777777" w:rsidTr="002E0465">
        <w:trPr>
          <w:cantSplit/>
          <w:trHeight w:val="4963"/>
        </w:trPr>
        <w:tc>
          <w:tcPr>
            <w:tcW w:w="3600" w:type="dxa"/>
            <w:vAlign w:val="center"/>
          </w:tcPr>
          <w:p w14:paraId="2908589D" w14:textId="6CA18E47" w:rsidR="002E0465" w:rsidRPr="002E0465" w:rsidRDefault="002E0465" w:rsidP="002E0465">
            <w:pPr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noProof/>
                <w:sz w:val="16"/>
                <w:szCs w:val="12"/>
              </w:rPr>
              <w:drawing>
                <wp:anchor distT="36576" distB="36576" distL="36576" distR="36576" simplePos="0" relativeHeight="251746304" behindDoc="0" locked="0" layoutInCell="1" allowOverlap="1" wp14:anchorId="4DA77FF0" wp14:editId="6FDD0F29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32385</wp:posOffset>
                  </wp:positionV>
                  <wp:extent cx="520700" cy="452120"/>
                  <wp:effectExtent l="0" t="0" r="0" b="5080"/>
                  <wp:wrapSquare wrapText="bothSides"/>
                  <wp:docPr id="393" name="Picture 393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45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465">
              <w:rPr>
                <w:rFonts w:ascii="Times" w:hAnsi="Times" w:cs="Times"/>
                <w:b/>
                <w:sz w:val="16"/>
                <w:szCs w:val="12"/>
              </w:rPr>
              <w:t>Sue Darby</w:t>
            </w:r>
          </w:p>
          <w:p w14:paraId="707858DA" w14:textId="19E12051" w:rsidR="002E0465" w:rsidRPr="002E0465" w:rsidRDefault="002E0465" w:rsidP="002E0465">
            <w:pPr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sz w:val="16"/>
                <w:szCs w:val="12"/>
              </w:rPr>
              <w:t>B.S. Business Management &amp; Information Technology</w:t>
            </w:r>
          </w:p>
          <w:p w14:paraId="7339E551" w14:textId="77777777" w:rsidR="002E0465" w:rsidRPr="002E0465" w:rsidRDefault="002E0465" w:rsidP="002E0465">
            <w:pPr>
              <w:spacing w:after="240"/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sz w:val="16"/>
                <w:szCs w:val="12"/>
              </w:rPr>
              <w:t>B.S. Business Management Practice</w:t>
            </w:r>
          </w:p>
          <w:p w14:paraId="29151C90" w14:textId="2AF9B43E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6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Technical Writing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 xml:space="preserve">, </w:t>
            </w:r>
            <w:r w:rsidRPr="00CC3CCC">
              <w:rPr>
                <w:rFonts w:ascii="Times" w:hAnsi="Times" w:cs="Times"/>
                <w:sz w:val="12"/>
                <w:szCs w:val="12"/>
              </w:rPr>
              <w:t>Project Management</w:t>
            </w:r>
            <w:r w:rsidRPr="00CC3CCC">
              <w:rPr>
                <w:rFonts w:ascii="Times" w:hAnsi="Times" w:cs="Times"/>
                <w:sz w:val="12"/>
                <w:szCs w:val="12"/>
              </w:rPr>
              <w:t xml:space="preserve">, </w:t>
            </w:r>
            <w:r w:rsidRPr="00CC3CCC">
              <w:rPr>
                <w:rFonts w:ascii="Times" w:hAnsi="Times" w:cs="Times"/>
                <w:sz w:val="12"/>
                <w:szCs w:val="12"/>
              </w:rPr>
              <w:t>Problem Solving</w:t>
            </w:r>
          </w:p>
          <w:p w14:paraId="4A0E6B0B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Digital, Verbal &amp; Written Communication </w:t>
            </w:r>
          </w:p>
          <w:p w14:paraId="36BE5C5A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7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HTML, CSS</w:t>
              </w:r>
            </w:hyperlink>
            <w:hyperlink r:id="rId8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, JavaScript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PHP, XML, JSON</w:t>
            </w:r>
          </w:p>
          <w:p w14:paraId="3FE9C7DB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Visual Studio Code</w:t>
            </w:r>
          </w:p>
          <w:p w14:paraId="06A4EA43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9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Visio, Star UML</w:t>
              </w:r>
            </w:hyperlink>
            <w:r w:rsidRPr="00CC3CCC">
              <w:rPr>
                <w:rFonts w:ascii="Times" w:hAnsi="Times" w:cs="Times"/>
                <w:sz w:val="12"/>
                <w:szCs w:val="12"/>
                <w:u w:val="single"/>
              </w:rPr>
              <w:t xml:space="preserve">, </w:t>
            </w:r>
            <w:r w:rsidRPr="00CC3CCC">
              <w:rPr>
                <w:rFonts w:ascii="Times" w:hAnsi="Times" w:cs="Times"/>
                <w:sz w:val="12"/>
                <w:szCs w:val="12"/>
              </w:rPr>
              <w:t>Universal Modeling Language</w:t>
            </w:r>
          </w:p>
          <w:p w14:paraId="7FBBCDAC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Microsoft Office, Adobe Acrobat </w:t>
            </w:r>
          </w:p>
          <w:p w14:paraId="734B2153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Present technical topics to non-technical and technical users in easy to understand language</w:t>
            </w:r>
            <w:r w:rsidRPr="00CC3CCC">
              <w:rPr>
                <w:rFonts w:ascii="Times" w:hAnsi="Times" w:cs="Times"/>
                <w:sz w:val="12"/>
                <w:szCs w:val="12"/>
              </w:rPr>
              <w:t xml:space="preserve"> </w:t>
            </w:r>
          </w:p>
          <w:p w14:paraId="0B7A0C32" w14:textId="5C7E45DD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66% increase in workflow via macro design, programming, development and implementation</w:t>
            </w:r>
          </w:p>
          <w:p w14:paraId="6432858C" w14:textId="45DA2305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60% refinement in workflow from development of macro-based checklist tool, trained staff to maintain tool</w:t>
            </w:r>
          </w:p>
          <w:p w14:paraId="013A2C39" w14:textId="6499A29C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74% time gain for team from programming of tool to track certification process</w:t>
            </w:r>
          </w:p>
          <w:p w14:paraId="2FBF2A73" w14:textId="750035C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85% increase in data collection, clean up &amp; notification efficiency</w:t>
            </w:r>
          </w:p>
          <w:p w14:paraId="0084FABC" w14:textId="60E60655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Successful project planning, management of 2 technical books &amp; 100 patterns, articles in 4 magazines</w:t>
            </w:r>
          </w:p>
          <w:p w14:paraId="0893C03D" w14:textId="738DD3ED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Organize, develop and teach basic sewing classes, online pattern drafting courses, computer courses</w:t>
            </w:r>
          </w:p>
          <w:p w14:paraId="3EBC9858" w14:textId="1D54A3FC" w:rsidR="002E0465" w:rsidRPr="00CC3CCC" w:rsidRDefault="002E0465" w:rsidP="002E0465">
            <w:pPr>
              <w:jc w:val="center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907-707-5654 </w:t>
            </w:r>
            <w:hyperlink r:id="rId10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sue@sue-a-darby.com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 xml:space="preserve"> </w:t>
            </w:r>
            <w:hyperlink r:id="rId11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www.sue-a-darby.com</w:t>
              </w:r>
            </w:hyperlink>
          </w:p>
        </w:tc>
        <w:tc>
          <w:tcPr>
            <w:tcW w:w="3600" w:type="dxa"/>
            <w:vAlign w:val="center"/>
          </w:tcPr>
          <w:p w14:paraId="1C9843F9" w14:textId="77777777" w:rsidR="002E0465" w:rsidRPr="002E0465" w:rsidRDefault="002E0465" w:rsidP="002E0465">
            <w:pPr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sz w:val="16"/>
                <w:szCs w:val="12"/>
              </w:rPr>
              <w:drawing>
                <wp:anchor distT="36576" distB="36576" distL="36576" distR="36576" simplePos="0" relativeHeight="251756544" behindDoc="0" locked="0" layoutInCell="1" allowOverlap="1" wp14:anchorId="46C297C8" wp14:editId="3245A28F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32385</wp:posOffset>
                  </wp:positionV>
                  <wp:extent cx="520700" cy="452120"/>
                  <wp:effectExtent l="0" t="0" r="0" b="5080"/>
                  <wp:wrapSquare wrapText="bothSides"/>
                  <wp:docPr id="14" name="Picture 14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45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465">
              <w:rPr>
                <w:rFonts w:ascii="Times" w:hAnsi="Times" w:cs="Times"/>
                <w:b/>
                <w:sz w:val="16"/>
                <w:szCs w:val="12"/>
              </w:rPr>
              <w:t>Sue Darby</w:t>
            </w:r>
          </w:p>
          <w:p w14:paraId="187463ED" w14:textId="77777777" w:rsidR="002E0465" w:rsidRPr="002E0465" w:rsidRDefault="002E0465" w:rsidP="002E0465">
            <w:pPr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sz w:val="16"/>
                <w:szCs w:val="12"/>
              </w:rPr>
              <w:t>B.S. Business Management &amp; Information Technology</w:t>
            </w:r>
          </w:p>
          <w:p w14:paraId="442A44FA" w14:textId="77777777" w:rsidR="002E0465" w:rsidRPr="002E0465" w:rsidRDefault="002E0465" w:rsidP="002E0465">
            <w:pPr>
              <w:spacing w:after="240"/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sz w:val="16"/>
                <w:szCs w:val="12"/>
              </w:rPr>
              <w:t>B.S. Business Management Practice</w:t>
            </w:r>
          </w:p>
          <w:p w14:paraId="24A50868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12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Technical Writing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Project Management, Problem Solving</w:t>
            </w:r>
          </w:p>
          <w:p w14:paraId="6A405299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Digital, Verbal &amp; Written Communication </w:t>
            </w:r>
          </w:p>
          <w:p w14:paraId="40ADA919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13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HTML, CSS</w:t>
              </w:r>
            </w:hyperlink>
            <w:hyperlink r:id="rId14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, JavaScript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PHP, XML, JSON</w:t>
            </w:r>
          </w:p>
          <w:p w14:paraId="613D050A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Visual Studio Code</w:t>
            </w:r>
          </w:p>
          <w:p w14:paraId="7CF72C1E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15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Visio, Star UML</w:t>
              </w:r>
            </w:hyperlink>
            <w:r w:rsidRPr="00CC3CCC">
              <w:rPr>
                <w:rFonts w:ascii="Times" w:hAnsi="Times" w:cs="Times"/>
                <w:sz w:val="12"/>
                <w:szCs w:val="12"/>
                <w:u w:val="single"/>
              </w:rPr>
              <w:t xml:space="preserve">, </w:t>
            </w:r>
            <w:r w:rsidRPr="00CC3CCC">
              <w:rPr>
                <w:rFonts w:ascii="Times" w:hAnsi="Times" w:cs="Times"/>
                <w:sz w:val="12"/>
                <w:szCs w:val="12"/>
              </w:rPr>
              <w:t>Universal Modeling Language</w:t>
            </w:r>
          </w:p>
          <w:p w14:paraId="316472C9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Microsoft Office, Adobe Acrobat </w:t>
            </w:r>
          </w:p>
          <w:p w14:paraId="75945478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Present technical topics to non-technical and technical users in easy to understand language </w:t>
            </w:r>
          </w:p>
          <w:p w14:paraId="56797C6C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66% increase in workflow via macro design, programming, development and implementation</w:t>
            </w:r>
          </w:p>
          <w:p w14:paraId="0DA72CC1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60% refinement in workflow from development of macro-based checklist tool, trained staff to maintain tool</w:t>
            </w:r>
          </w:p>
          <w:p w14:paraId="616CA2B5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74% time gain for team from programming of tool to track certification process</w:t>
            </w:r>
          </w:p>
          <w:p w14:paraId="1FAAD53E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85% increase in data collection, clean up &amp; notification efficiency</w:t>
            </w:r>
          </w:p>
          <w:p w14:paraId="77C37D0B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Successful project planning, management of 2 technical books &amp; 100 patterns, articles in 4 magazines</w:t>
            </w:r>
          </w:p>
          <w:p w14:paraId="21A100D0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Organize, develop and teach basic sewing classes, online pattern drafting courses, computer courses</w:t>
            </w:r>
          </w:p>
          <w:p w14:paraId="0EFDC639" w14:textId="38A9021B" w:rsidR="002E0465" w:rsidRPr="00CC3CCC" w:rsidRDefault="002E0465" w:rsidP="008A45A3">
            <w:pPr>
              <w:jc w:val="center"/>
              <w:rPr>
                <w:rFonts w:ascii="Times" w:hAnsi="Times" w:cs="Times"/>
                <w:noProof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907-707-5654 </w:t>
            </w:r>
            <w:hyperlink r:id="rId16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sue@sue-a-darby.com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 xml:space="preserve"> </w:t>
            </w:r>
            <w:hyperlink r:id="rId17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www.sue-a-darby.com</w:t>
              </w:r>
            </w:hyperlink>
          </w:p>
        </w:tc>
        <w:tc>
          <w:tcPr>
            <w:tcW w:w="3600" w:type="dxa"/>
            <w:vAlign w:val="center"/>
          </w:tcPr>
          <w:p w14:paraId="4839248D" w14:textId="77777777" w:rsidR="002E0465" w:rsidRPr="002E0465" w:rsidRDefault="002E0465" w:rsidP="002E0465">
            <w:pPr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sz w:val="16"/>
                <w:szCs w:val="12"/>
              </w:rPr>
              <w:drawing>
                <wp:anchor distT="36576" distB="36576" distL="36576" distR="36576" simplePos="0" relativeHeight="251758592" behindDoc="0" locked="0" layoutInCell="1" allowOverlap="1" wp14:anchorId="2B910AE2" wp14:editId="765B5D76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32385</wp:posOffset>
                  </wp:positionV>
                  <wp:extent cx="520700" cy="452120"/>
                  <wp:effectExtent l="0" t="0" r="0" b="5080"/>
                  <wp:wrapSquare wrapText="bothSides"/>
                  <wp:docPr id="15" name="Picture 15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45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465">
              <w:rPr>
                <w:rFonts w:ascii="Times" w:hAnsi="Times" w:cs="Times"/>
                <w:b/>
                <w:sz w:val="16"/>
                <w:szCs w:val="12"/>
              </w:rPr>
              <w:t>Sue Darby</w:t>
            </w:r>
          </w:p>
          <w:p w14:paraId="533C197A" w14:textId="77777777" w:rsidR="002E0465" w:rsidRPr="002E0465" w:rsidRDefault="002E0465" w:rsidP="002E0465">
            <w:pPr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sz w:val="16"/>
                <w:szCs w:val="12"/>
              </w:rPr>
              <w:t>B.S. Business Management &amp; Information Technology</w:t>
            </w:r>
          </w:p>
          <w:p w14:paraId="43AA3882" w14:textId="77777777" w:rsidR="002E0465" w:rsidRPr="002E0465" w:rsidRDefault="002E0465" w:rsidP="002E0465">
            <w:pPr>
              <w:spacing w:after="240"/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sz w:val="16"/>
                <w:szCs w:val="12"/>
              </w:rPr>
              <w:t>B.S. Business Management Practice</w:t>
            </w:r>
          </w:p>
          <w:p w14:paraId="7446AF3C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18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Technical Writing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Project Management, Problem Solving</w:t>
            </w:r>
          </w:p>
          <w:p w14:paraId="56BD9319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Digital, Verbal &amp; Written Communication </w:t>
            </w:r>
          </w:p>
          <w:p w14:paraId="41C0FB20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19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HTML, CSS</w:t>
              </w:r>
            </w:hyperlink>
            <w:hyperlink r:id="rId20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, JavaScript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PHP, XML, JSON</w:t>
            </w:r>
          </w:p>
          <w:p w14:paraId="236EDAAF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Visual Studio Code</w:t>
            </w:r>
          </w:p>
          <w:p w14:paraId="6EC8402A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2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Visio, Star UML</w:t>
              </w:r>
            </w:hyperlink>
            <w:r w:rsidRPr="00CC3CCC">
              <w:rPr>
                <w:rFonts w:ascii="Times" w:hAnsi="Times" w:cs="Times"/>
                <w:sz w:val="12"/>
                <w:szCs w:val="12"/>
                <w:u w:val="single"/>
              </w:rPr>
              <w:t xml:space="preserve">, </w:t>
            </w:r>
            <w:r w:rsidRPr="00CC3CCC">
              <w:rPr>
                <w:rFonts w:ascii="Times" w:hAnsi="Times" w:cs="Times"/>
                <w:sz w:val="12"/>
                <w:szCs w:val="12"/>
              </w:rPr>
              <w:t>Universal Modeling Language</w:t>
            </w:r>
          </w:p>
          <w:p w14:paraId="13528E3C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Microsoft Office, Adobe Acrobat </w:t>
            </w:r>
          </w:p>
          <w:p w14:paraId="61275AC1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Present technical topics to non-technical and technical users in easy to understand language </w:t>
            </w:r>
          </w:p>
          <w:p w14:paraId="3DD1787A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66% increase in workflow via macro design, programming, development and implementation</w:t>
            </w:r>
          </w:p>
          <w:p w14:paraId="2807BC69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60% refinement in workflow from development of macro-based checklist tool, trained staff to maintain tool</w:t>
            </w:r>
          </w:p>
          <w:p w14:paraId="4BD3C4B0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74% time gain for team from programming of tool to track certification process</w:t>
            </w:r>
          </w:p>
          <w:p w14:paraId="162D64CA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85% increase in data collection, clean up &amp; notification efficiency</w:t>
            </w:r>
          </w:p>
          <w:p w14:paraId="66804C7B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Successful project planning, management of 2 technical books &amp; 100 patterns, articles in 4 magazines</w:t>
            </w:r>
          </w:p>
          <w:p w14:paraId="6303063D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Organize, develop and teach basic sewing classes, online pattern drafting courses, computer courses</w:t>
            </w:r>
          </w:p>
          <w:p w14:paraId="55BD4077" w14:textId="06134029" w:rsidR="002E0465" w:rsidRPr="00CC3CCC" w:rsidRDefault="002E0465" w:rsidP="008A45A3">
            <w:pPr>
              <w:jc w:val="center"/>
              <w:rPr>
                <w:rFonts w:ascii="Times" w:hAnsi="Times" w:cs="Times"/>
                <w:noProof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907-707-5654 </w:t>
            </w:r>
            <w:hyperlink r:id="rId22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sue@sue-a-darby.com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 xml:space="preserve"> </w:t>
            </w:r>
            <w:hyperlink r:id="rId23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www.sue-a-darby.com</w:t>
              </w:r>
            </w:hyperlink>
          </w:p>
        </w:tc>
        <w:tc>
          <w:tcPr>
            <w:tcW w:w="3600" w:type="dxa"/>
            <w:vAlign w:val="center"/>
          </w:tcPr>
          <w:p w14:paraId="43B18908" w14:textId="77777777" w:rsidR="002E0465" w:rsidRPr="002E0465" w:rsidRDefault="002E0465" w:rsidP="002E0465">
            <w:pPr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noProof/>
                <w:sz w:val="16"/>
                <w:szCs w:val="12"/>
              </w:rPr>
              <w:drawing>
                <wp:anchor distT="36576" distB="36576" distL="36576" distR="36576" simplePos="0" relativeHeight="251760640" behindDoc="0" locked="0" layoutInCell="1" allowOverlap="1" wp14:anchorId="6635E8D4" wp14:editId="3D31F0AC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32385</wp:posOffset>
                  </wp:positionV>
                  <wp:extent cx="520700" cy="452120"/>
                  <wp:effectExtent l="0" t="0" r="0" b="5080"/>
                  <wp:wrapSquare wrapText="bothSides"/>
                  <wp:docPr id="16" name="Picture 16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45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465">
              <w:rPr>
                <w:rFonts w:ascii="Times" w:hAnsi="Times" w:cs="Times"/>
                <w:b/>
                <w:sz w:val="16"/>
                <w:szCs w:val="12"/>
              </w:rPr>
              <w:t>Sue Darby</w:t>
            </w:r>
          </w:p>
          <w:p w14:paraId="0CE2DEB6" w14:textId="77777777" w:rsidR="002E0465" w:rsidRPr="002E0465" w:rsidRDefault="002E0465" w:rsidP="002E0465">
            <w:pPr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sz w:val="16"/>
                <w:szCs w:val="12"/>
              </w:rPr>
              <w:t>B.S. Business Management &amp; Information Technology</w:t>
            </w:r>
          </w:p>
          <w:p w14:paraId="7686A7AF" w14:textId="77777777" w:rsidR="002E0465" w:rsidRPr="002E0465" w:rsidRDefault="002E0465" w:rsidP="002E0465">
            <w:pPr>
              <w:spacing w:after="240"/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sz w:val="16"/>
                <w:szCs w:val="12"/>
              </w:rPr>
              <w:t>B.S. Business Management Practice</w:t>
            </w:r>
          </w:p>
          <w:p w14:paraId="26DBCDED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24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Technical Writing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Project Management, Problem Solving</w:t>
            </w:r>
          </w:p>
          <w:p w14:paraId="5977BF8F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Digital, Verbal &amp; Written Communication </w:t>
            </w:r>
          </w:p>
          <w:p w14:paraId="61FCAF35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25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HTML, CSS</w:t>
              </w:r>
            </w:hyperlink>
            <w:hyperlink r:id="rId26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, JavaScript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PHP, XML, JSON</w:t>
            </w:r>
          </w:p>
          <w:p w14:paraId="35DA716D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Visual Studio Code</w:t>
            </w:r>
          </w:p>
          <w:p w14:paraId="183E2F07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27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Visio, Star UML</w:t>
              </w:r>
            </w:hyperlink>
            <w:r w:rsidRPr="00CC3CCC">
              <w:rPr>
                <w:rFonts w:ascii="Times" w:hAnsi="Times" w:cs="Times"/>
                <w:sz w:val="12"/>
                <w:szCs w:val="12"/>
                <w:u w:val="single"/>
              </w:rPr>
              <w:t xml:space="preserve">, </w:t>
            </w:r>
            <w:r w:rsidRPr="00CC3CCC">
              <w:rPr>
                <w:rFonts w:ascii="Times" w:hAnsi="Times" w:cs="Times"/>
                <w:sz w:val="12"/>
                <w:szCs w:val="12"/>
              </w:rPr>
              <w:t>Universal Modeling Language</w:t>
            </w:r>
          </w:p>
          <w:p w14:paraId="249EDD83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Microsoft Office, Adobe Acrobat </w:t>
            </w:r>
          </w:p>
          <w:p w14:paraId="7DA4A661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Present technical topics to non-technical and technical users in easy to understand language </w:t>
            </w:r>
          </w:p>
          <w:p w14:paraId="308FD57E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66% increase in workflow via macro design, programming, development and implementation</w:t>
            </w:r>
          </w:p>
          <w:p w14:paraId="18FE1F2A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60% refinement in workflow from development of macro-based checklist tool, trained staff to maintain tool</w:t>
            </w:r>
          </w:p>
          <w:p w14:paraId="67FE404F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74% time gain for team from programming of tool to track certification process</w:t>
            </w:r>
          </w:p>
          <w:p w14:paraId="1FF5FD6E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85% increase in data collection, clean up &amp; notification efficiency</w:t>
            </w:r>
          </w:p>
          <w:p w14:paraId="3B081990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Successful project planning, management of 2 technical books &amp; 100 patterns, articles in 4 magazines</w:t>
            </w:r>
          </w:p>
          <w:p w14:paraId="40C9706B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Organize, develop and teach basic sewing classes, online pattern drafting courses, computer courses</w:t>
            </w:r>
          </w:p>
          <w:p w14:paraId="0B2B9273" w14:textId="0AEAA12D" w:rsidR="002E0465" w:rsidRPr="00CC3CCC" w:rsidRDefault="002E0465" w:rsidP="008A45A3">
            <w:pPr>
              <w:jc w:val="center"/>
              <w:rPr>
                <w:rFonts w:ascii="Times" w:hAnsi="Times" w:cs="Times"/>
                <w:noProof/>
                <w:sz w:val="12"/>
                <w:szCs w:val="12"/>
              </w:rPr>
            </w:pPr>
            <w:bookmarkStart w:id="0" w:name="_GoBack"/>
            <w:bookmarkEnd w:id="0"/>
            <w:r w:rsidRPr="00CC3CCC">
              <w:rPr>
                <w:rFonts w:ascii="Times" w:hAnsi="Times" w:cs="Times"/>
                <w:sz w:val="12"/>
                <w:szCs w:val="12"/>
              </w:rPr>
              <w:t xml:space="preserve">907-707-5654 </w:t>
            </w:r>
            <w:hyperlink r:id="rId28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sue@sue-a-darby.com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 xml:space="preserve"> </w:t>
            </w:r>
            <w:hyperlink r:id="rId29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www.sue-a-darby.com</w:t>
              </w:r>
            </w:hyperlink>
          </w:p>
        </w:tc>
      </w:tr>
      <w:tr w:rsidR="002E0465" w:rsidRPr="00CC3CCC" w14:paraId="25E18D5B" w14:textId="77777777" w:rsidTr="002E0465">
        <w:trPr>
          <w:cantSplit/>
          <w:trHeight w:val="5026"/>
        </w:trPr>
        <w:tc>
          <w:tcPr>
            <w:tcW w:w="3600" w:type="dxa"/>
            <w:vAlign w:val="center"/>
          </w:tcPr>
          <w:p w14:paraId="2BDFAD80" w14:textId="77777777" w:rsidR="002E0465" w:rsidRPr="002E0465" w:rsidRDefault="002E0465" w:rsidP="002E0465">
            <w:pPr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noProof/>
                <w:sz w:val="16"/>
                <w:szCs w:val="12"/>
              </w:rPr>
              <w:drawing>
                <wp:anchor distT="36576" distB="36576" distL="36576" distR="36576" simplePos="0" relativeHeight="251762688" behindDoc="0" locked="0" layoutInCell="1" allowOverlap="1" wp14:anchorId="71D27C66" wp14:editId="32FB59E7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32385</wp:posOffset>
                  </wp:positionV>
                  <wp:extent cx="520700" cy="452120"/>
                  <wp:effectExtent l="0" t="0" r="0" b="5080"/>
                  <wp:wrapSquare wrapText="bothSides"/>
                  <wp:docPr id="17" name="Picture 17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45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465">
              <w:rPr>
                <w:rFonts w:ascii="Times" w:hAnsi="Times" w:cs="Times"/>
                <w:b/>
                <w:sz w:val="16"/>
                <w:szCs w:val="12"/>
              </w:rPr>
              <w:t>Sue Darby</w:t>
            </w:r>
          </w:p>
          <w:p w14:paraId="3F0FE071" w14:textId="77777777" w:rsidR="002E0465" w:rsidRPr="002E0465" w:rsidRDefault="002E0465" w:rsidP="002E0465">
            <w:pPr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sz w:val="16"/>
                <w:szCs w:val="12"/>
              </w:rPr>
              <w:t>B.S. Business Management &amp; Information Technology</w:t>
            </w:r>
          </w:p>
          <w:p w14:paraId="5F2219D4" w14:textId="77777777" w:rsidR="002E0465" w:rsidRPr="002E0465" w:rsidRDefault="002E0465" w:rsidP="002E0465">
            <w:pPr>
              <w:spacing w:after="240"/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sz w:val="16"/>
                <w:szCs w:val="12"/>
              </w:rPr>
              <w:t>B.S. Business Management Practice</w:t>
            </w:r>
          </w:p>
          <w:p w14:paraId="3A45BE7F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30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Technical Writing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Project Management, Problem Solving</w:t>
            </w:r>
          </w:p>
          <w:p w14:paraId="20A9D7DE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Digital, Verbal &amp; Written Communication </w:t>
            </w:r>
          </w:p>
          <w:p w14:paraId="2ECB2F4C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3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HTML, CSS</w:t>
              </w:r>
            </w:hyperlink>
            <w:hyperlink r:id="rId32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, JavaScript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PHP, XML, JSON</w:t>
            </w:r>
          </w:p>
          <w:p w14:paraId="43E253AC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Visual Studio Code</w:t>
            </w:r>
          </w:p>
          <w:p w14:paraId="5CB0B7E3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33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Visio, Star UML</w:t>
              </w:r>
            </w:hyperlink>
            <w:r w:rsidRPr="00CC3CCC">
              <w:rPr>
                <w:rFonts w:ascii="Times" w:hAnsi="Times" w:cs="Times"/>
                <w:sz w:val="12"/>
                <w:szCs w:val="12"/>
                <w:u w:val="single"/>
              </w:rPr>
              <w:t xml:space="preserve">, </w:t>
            </w:r>
            <w:r w:rsidRPr="00CC3CCC">
              <w:rPr>
                <w:rFonts w:ascii="Times" w:hAnsi="Times" w:cs="Times"/>
                <w:sz w:val="12"/>
                <w:szCs w:val="12"/>
              </w:rPr>
              <w:t>Universal Modeling Language</w:t>
            </w:r>
          </w:p>
          <w:p w14:paraId="028B6778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Microsoft Office, Adobe Acrobat </w:t>
            </w:r>
          </w:p>
          <w:p w14:paraId="390D1E91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Present technical topics to non-technical and technical users in easy to understand language </w:t>
            </w:r>
          </w:p>
          <w:p w14:paraId="475A6E74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66% increase in workflow via macro design, programming, development and implementation</w:t>
            </w:r>
          </w:p>
          <w:p w14:paraId="734C3772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60% refinement in workflow from development of macro-based checklist tool, trained staff to maintain tool</w:t>
            </w:r>
          </w:p>
          <w:p w14:paraId="4DF8126A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74% time gain for team from programming of tool to track certification process</w:t>
            </w:r>
          </w:p>
          <w:p w14:paraId="40E74C0B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85% increase in data collection, clean up &amp; notification efficiency</w:t>
            </w:r>
          </w:p>
          <w:p w14:paraId="045D0C2E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Successful project planning, management of 2 technical books &amp; 100 patterns, articles in 4 magazines</w:t>
            </w:r>
          </w:p>
          <w:p w14:paraId="00A8ED73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Organize, develop and teach basic sewing classes, online pattern drafting courses, computer courses</w:t>
            </w:r>
          </w:p>
          <w:p w14:paraId="0FBCDE32" w14:textId="6BA9F2BF" w:rsidR="002E0465" w:rsidRPr="00CC3CCC" w:rsidRDefault="002E0465" w:rsidP="002E0465">
            <w:pPr>
              <w:jc w:val="center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907-707-5654 </w:t>
            </w:r>
            <w:hyperlink r:id="rId34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sue@sue-a-darby.com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 xml:space="preserve"> </w:t>
            </w:r>
            <w:hyperlink r:id="rId35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www.sue-a-darby.com</w:t>
              </w:r>
            </w:hyperlink>
          </w:p>
        </w:tc>
        <w:tc>
          <w:tcPr>
            <w:tcW w:w="3600" w:type="dxa"/>
            <w:vAlign w:val="center"/>
          </w:tcPr>
          <w:p w14:paraId="066ABCCA" w14:textId="77777777" w:rsidR="002E0465" w:rsidRPr="002E0465" w:rsidRDefault="002E0465" w:rsidP="002E0465">
            <w:pPr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noProof/>
                <w:sz w:val="16"/>
                <w:szCs w:val="12"/>
              </w:rPr>
              <w:drawing>
                <wp:anchor distT="36576" distB="36576" distL="36576" distR="36576" simplePos="0" relativeHeight="251764736" behindDoc="0" locked="0" layoutInCell="1" allowOverlap="1" wp14:anchorId="4DD86004" wp14:editId="00E857B8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32385</wp:posOffset>
                  </wp:positionV>
                  <wp:extent cx="520700" cy="452120"/>
                  <wp:effectExtent l="0" t="0" r="0" b="5080"/>
                  <wp:wrapSquare wrapText="bothSides"/>
                  <wp:docPr id="18" name="Picture 18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45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465">
              <w:rPr>
                <w:rFonts w:ascii="Times" w:hAnsi="Times" w:cs="Times"/>
                <w:b/>
                <w:sz w:val="16"/>
                <w:szCs w:val="12"/>
              </w:rPr>
              <w:t>Sue Darby</w:t>
            </w:r>
          </w:p>
          <w:p w14:paraId="47D94C5A" w14:textId="77777777" w:rsidR="002E0465" w:rsidRPr="002E0465" w:rsidRDefault="002E0465" w:rsidP="002E0465">
            <w:pPr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sz w:val="16"/>
                <w:szCs w:val="12"/>
              </w:rPr>
              <w:t>B.S. Business Management &amp; Information Technology</w:t>
            </w:r>
          </w:p>
          <w:p w14:paraId="7652F0A8" w14:textId="77777777" w:rsidR="002E0465" w:rsidRPr="002E0465" w:rsidRDefault="002E0465" w:rsidP="002E0465">
            <w:pPr>
              <w:spacing w:after="240"/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sz w:val="16"/>
                <w:szCs w:val="12"/>
              </w:rPr>
              <w:t>B.S. Business Management Practice</w:t>
            </w:r>
          </w:p>
          <w:p w14:paraId="66E766AC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36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Technical Writing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Project Management, Problem Solving</w:t>
            </w:r>
          </w:p>
          <w:p w14:paraId="565AC83F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Digital, Verbal &amp; Written Communication </w:t>
            </w:r>
          </w:p>
          <w:p w14:paraId="73C10B13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37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HTML, CSS</w:t>
              </w:r>
            </w:hyperlink>
            <w:hyperlink r:id="rId38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, JavaScript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PHP, XML, JSON</w:t>
            </w:r>
          </w:p>
          <w:p w14:paraId="4FD2D136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Visual Studio Code</w:t>
            </w:r>
          </w:p>
          <w:p w14:paraId="65B0E174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39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Visio, Star UML</w:t>
              </w:r>
            </w:hyperlink>
            <w:r w:rsidRPr="00CC3CCC">
              <w:rPr>
                <w:rFonts w:ascii="Times" w:hAnsi="Times" w:cs="Times"/>
                <w:sz w:val="12"/>
                <w:szCs w:val="12"/>
                <w:u w:val="single"/>
              </w:rPr>
              <w:t xml:space="preserve">, </w:t>
            </w:r>
            <w:r w:rsidRPr="00CC3CCC">
              <w:rPr>
                <w:rFonts w:ascii="Times" w:hAnsi="Times" w:cs="Times"/>
                <w:sz w:val="12"/>
                <w:szCs w:val="12"/>
              </w:rPr>
              <w:t>Universal Modeling Language</w:t>
            </w:r>
          </w:p>
          <w:p w14:paraId="4DC5FB01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Microsoft Office, Adobe Acrobat </w:t>
            </w:r>
          </w:p>
          <w:p w14:paraId="3F3B235D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Present technical topics to non-technical and technical users in easy to understand language </w:t>
            </w:r>
          </w:p>
          <w:p w14:paraId="5AC883FF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66% increase in workflow via macro design, programming, development and implementation</w:t>
            </w:r>
          </w:p>
          <w:p w14:paraId="597CA5FA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60% refinement in workflow from development of macro-based checklist tool, trained staff to maintain tool</w:t>
            </w:r>
          </w:p>
          <w:p w14:paraId="1DF84795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74% time gain for team from programming of tool to track certification process</w:t>
            </w:r>
          </w:p>
          <w:p w14:paraId="58DED7D9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85% increase in data collection, clean up &amp; notification efficiency</w:t>
            </w:r>
          </w:p>
          <w:p w14:paraId="780B8CED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Successful project planning, management of 2 technical books &amp; 100 patterns, articles in 4 magazines</w:t>
            </w:r>
          </w:p>
          <w:p w14:paraId="6E2A4BEB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Organize, develop and teach basic sewing classes, online pattern drafting courses, computer courses</w:t>
            </w:r>
          </w:p>
          <w:p w14:paraId="4A4F4B23" w14:textId="67AF5EE5" w:rsidR="002E0465" w:rsidRPr="00CC3CCC" w:rsidRDefault="002E0465" w:rsidP="002E0465">
            <w:pPr>
              <w:ind w:left="52"/>
              <w:jc w:val="center"/>
              <w:rPr>
                <w:rFonts w:ascii="Times" w:hAnsi="Times" w:cs="Times"/>
                <w:noProof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907-707-5654 </w:t>
            </w:r>
            <w:hyperlink r:id="rId40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sue@sue-a-darby.com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 xml:space="preserve"> </w:t>
            </w:r>
            <w:hyperlink r:id="rId41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www.sue-a-darby.com</w:t>
              </w:r>
            </w:hyperlink>
          </w:p>
        </w:tc>
        <w:tc>
          <w:tcPr>
            <w:tcW w:w="3600" w:type="dxa"/>
            <w:vAlign w:val="center"/>
          </w:tcPr>
          <w:p w14:paraId="17EBB950" w14:textId="77777777" w:rsidR="002E0465" w:rsidRPr="002E0465" w:rsidRDefault="002E0465" w:rsidP="002E0465">
            <w:pPr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noProof/>
                <w:sz w:val="16"/>
                <w:szCs w:val="12"/>
              </w:rPr>
              <w:drawing>
                <wp:anchor distT="36576" distB="36576" distL="36576" distR="36576" simplePos="0" relativeHeight="251766784" behindDoc="0" locked="0" layoutInCell="1" allowOverlap="1" wp14:anchorId="11D3BEFD" wp14:editId="0352B5E6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32385</wp:posOffset>
                  </wp:positionV>
                  <wp:extent cx="520700" cy="452120"/>
                  <wp:effectExtent l="0" t="0" r="0" b="5080"/>
                  <wp:wrapSquare wrapText="bothSides"/>
                  <wp:docPr id="19" name="Picture 19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45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465">
              <w:rPr>
                <w:rFonts w:ascii="Times" w:hAnsi="Times" w:cs="Times"/>
                <w:b/>
                <w:sz w:val="16"/>
                <w:szCs w:val="12"/>
              </w:rPr>
              <w:t>Sue Darby</w:t>
            </w:r>
          </w:p>
          <w:p w14:paraId="4930FB91" w14:textId="77777777" w:rsidR="002E0465" w:rsidRPr="002E0465" w:rsidRDefault="002E0465" w:rsidP="002E0465">
            <w:pPr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sz w:val="16"/>
                <w:szCs w:val="12"/>
              </w:rPr>
              <w:t>B.S. Business Management &amp; Information Technology</w:t>
            </w:r>
          </w:p>
          <w:p w14:paraId="772FCAC8" w14:textId="77777777" w:rsidR="002E0465" w:rsidRPr="002E0465" w:rsidRDefault="002E0465" w:rsidP="002E0465">
            <w:pPr>
              <w:spacing w:after="240"/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sz w:val="16"/>
                <w:szCs w:val="12"/>
              </w:rPr>
              <w:t>B.S. Business Management Practice</w:t>
            </w:r>
          </w:p>
          <w:p w14:paraId="7F834414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42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Technical Writing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Project Management, Problem Solving</w:t>
            </w:r>
          </w:p>
          <w:p w14:paraId="69D7A2FB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Digital, Verbal &amp; Written Communication </w:t>
            </w:r>
          </w:p>
          <w:p w14:paraId="109470CC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43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HTML, CSS</w:t>
              </w:r>
            </w:hyperlink>
            <w:hyperlink r:id="rId44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, JavaScript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PHP, XML, JSON</w:t>
            </w:r>
          </w:p>
          <w:p w14:paraId="29B7EE05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Visual Studio Code</w:t>
            </w:r>
          </w:p>
          <w:p w14:paraId="1032FA3B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45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Visio, Star UML</w:t>
              </w:r>
            </w:hyperlink>
            <w:r w:rsidRPr="00CC3CCC">
              <w:rPr>
                <w:rFonts w:ascii="Times" w:hAnsi="Times" w:cs="Times"/>
                <w:sz w:val="12"/>
                <w:szCs w:val="12"/>
                <w:u w:val="single"/>
              </w:rPr>
              <w:t xml:space="preserve">, </w:t>
            </w:r>
            <w:r w:rsidRPr="00CC3CCC">
              <w:rPr>
                <w:rFonts w:ascii="Times" w:hAnsi="Times" w:cs="Times"/>
                <w:sz w:val="12"/>
                <w:szCs w:val="12"/>
              </w:rPr>
              <w:t>Universal Modeling Language</w:t>
            </w:r>
          </w:p>
          <w:p w14:paraId="0EB656B2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Microsoft Office, Adobe Acrobat </w:t>
            </w:r>
          </w:p>
          <w:p w14:paraId="0428930E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Present technical topics to non-technical and technical users in easy to understand language </w:t>
            </w:r>
          </w:p>
          <w:p w14:paraId="239E2FE4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66% increase in workflow via macro design, programming, development and implementation</w:t>
            </w:r>
          </w:p>
          <w:p w14:paraId="06A01353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60% refinement in workflow from development of macro-based checklist tool, trained staff to maintain tool</w:t>
            </w:r>
          </w:p>
          <w:p w14:paraId="4612144B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74% time gain for team from programming of tool to track certification process</w:t>
            </w:r>
          </w:p>
          <w:p w14:paraId="3EA1637A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85% increase in data collection, clean up &amp; notification efficiency</w:t>
            </w:r>
          </w:p>
          <w:p w14:paraId="50721E2E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Successful project planning, management of 2 technical books &amp; 100 patterns, articles in 4 magazines</w:t>
            </w:r>
          </w:p>
          <w:p w14:paraId="44FCA2E7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Organize, develop and teach basic sewing classes, online pattern drafting courses, computer courses</w:t>
            </w:r>
          </w:p>
          <w:p w14:paraId="6B198FB2" w14:textId="2B0249BE" w:rsidR="002E0465" w:rsidRPr="00CC3CCC" w:rsidRDefault="002E0465" w:rsidP="002E0465">
            <w:pPr>
              <w:ind w:left="52"/>
              <w:jc w:val="center"/>
              <w:rPr>
                <w:rFonts w:ascii="Times" w:hAnsi="Times" w:cs="Times"/>
                <w:noProof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907-707-5654 </w:t>
            </w:r>
            <w:hyperlink r:id="rId46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sue@sue-a-darby.com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 xml:space="preserve"> </w:t>
            </w:r>
            <w:hyperlink r:id="rId47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www.sue-a-darby.com</w:t>
              </w:r>
            </w:hyperlink>
          </w:p>
        </w:tc>
        <w:tc>
          <w:tcPr>
            <w:tcW w:w="3600" w:type="dxa"/>
            <w:vAlign w:val="center"/>
          </w:tcPr>
          <w:p w14:paraId="62C63D6D" w14:textId="77777777" w:rsidR="002E0465" w:rsidRPr="002E0465" w:rsidRDefault="002E0465" w:rsidP="002E0465">
            <w:pPr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noProof/>
                <w:sz w:val="16"/>
                <w:szCs w:val="12"/>
              </w:rPr>
              <w:drawing>
                <wp:anchor distT="36576" distB="36576" distL="36576" distR="36576" simplePos="0" relativeHeight="251768832" behindDoc="0" locked="0" layoutInCell="1" allowOverlap="1" wp14:anchorId="7012BECF" wp14:editId="1A2EFB72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32385</wp:posOffset>
                  </wp:positionV>
                  <wp:extent cx="520700" cy="452120"/>
                  <wp:effectExtent l="0" t="0" r="0" b="5080"/>
                  <wp:wrapSquare wrapText="bothSides"/>
                  <wp:docPr id="21" name="Picture 21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45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465">
              <w:rPr>
                <w:rFonts w:ascii="Times" w:hAnsi="Times" w:cs="Times"/>
                <w:b/>
                <w:sz w:val="16"/>
                <w:szCs w:val="12"/>
              </w:rPr>
              <w:t>Sue Darby</w:t>
            </w:r>
          </w:p>
          <w:p w14:paraId="6A2F6F83" w14:textId="77777777" w:rsidR="002E0465" w:rsidRPr="002E0465" w:rsidRDefault="002E0465" w:rsidP="002E0465">
            <w:pPr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sz w:val="16"/>
                <w:szCs w:val="12"/>
              </w:rPr>
              <w:t>B.S. Business Management &amp; Information Technology</w:t>
            </w:r>
          </w:p>
          <w:p w14:paraId="38D5EA87" w14:textId="77777777" w:rsidR="002E0465" w:rsidRPr="002E0465" w:rsidRDefault="002E0465" w:rsidP="002E0465">
            <w:pPr>
              <w:spacing w:after="240"/>
              <w:ind w:left="360"/>
              <w:rPr>
                <w:rFonts w:ascii="Times" w:hAnsi="Times" w:cs="Times"/>
                <w:b/>
                <w:sz w:val="16"/>
                <w:szCs w:val="12"/>
              </w:rPr>
            </w:pPr>
            <w:r w:rsidRPr="002E0465">
              <w:rPr>
                <w:rFonts w:ascii="Times" w:hAnsi="Times" w:cs="Times"/>
                <w:b/>
                <w:sz w:val="16"/>
                <w:szCs w:val="12"/>
              </w:rPr>
              <w:t>B.S. Business Management Practice</w:t>
            </w:r>
          </w:p>
          <w:p w14:paraId="01931324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48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Technical Writing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Project Management, Problem Solving</w:t>
            </w:r>
          </w:p>
          <w:p w14:paraId="0251F43E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Digital, Verbal &amp; Written Communication </w:t>
            </w:r>
          </w:p>
          <w:p w14:paraId="1D13AFCA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49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HTML, CSS</w:t>
              </w:r>
            </w:hyperlink>
            <w:hyperlink r:id="rId50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, JavaScript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>, PHP, XML, JSON</w:t>
            </w:r>
          </w:p>
          <w:p w14:paraId="174B9F61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Visual Studio Code</w:t>
            </w:r>
          </w:p>
          <w:p w14:paraId="4B2DFFE7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hyperlink r:id="rId5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Visio, Star UML</w:t>
              </w:r>
            </w:hyperlink>
            <w:r w:rsidRPr="00CC3CCC">
              <w:rPr>
                <w:rFonts w:ascii="Times" w:hAnsi="Times" w:cs="Times"/>
                <w:sz w:val="12"/>
                <w:szCs w:val="12"/>
                <w:u w:val="single"/>
              </w:rPr>
              <w:t xml:space="preserve">, </w:t>
            </w:r>
            <w:r w:rsidRPr="00CC3CCC">
              <w:rPr>
                <w:rFonts w:ascii="Times" w:hAnsi="Times" w:cs="Times"/>
                <w:sz w:val="12"/>
                <w:szCs w:val="12"/>
              </w:rPr>
              <w:t>Universal Modeling Language</w:t>
            </w:r>
          </w:p>
          <w:p w14:paraId="3EBF10D4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Microsoft Office, Adobe Acrobat </w:t>
            </w:r>
          </w:p>
          <w:p w14:paraId="42F57752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Present technical topics to non-technical and technical users in easy to understand language </w:t>
            </w:r>
          </w:p>
          <w:p w14:paraId="5DEF6A9D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66% increase in workflow via macro design, programming, development and implementation</w:t>
            </w:r>
          </w:p>
          <w:p w14:paraId="44DA0378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60% refinement in workflow from development of macro-based checklist tool, trained staff to maintain tool</w:t>
            </w:r>
          </w:p>
          <w:p w14:paraId="7AC3E4C9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74% time gain for team from programming of tool to track certification process</w:t>
            </w:r>
          </w:p>
          <w:p w14:paraId="482CFD30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85% increase in data collection, clean up &amp; notification efficiency</w:t>
            </w:r>
          </w:p>
          <w:p w14:paraId="00F9F22F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Successful project planning, management of 2 technical books &amp; 100 patterns, articles in 4 magazines</w:t>
            </w:r>
          </w:p>
          <w:p w14:paraId="0FCC9D17" w14:textId="77777777" w:rsidR="002E0465" w:rsidRPr="00CC3CCC" w:rsidRDefault="002E0465" w:rsidP="002E0465">
            <w:pPr>
              <w:pStyle w:val="ListParagraph"/>
              <w:numPr>
                <w:ilvl w:val="0"/>
                <w:numId w:val="4"/>
              </w:numPr>
              <w:spacing w:before="40" w:after="40"/>
              <w:ind w:left="409" w:right="270" w:hanging="187"/>
              <w:contextualSpacing w:val="0"/>
              <w:rPr>
                <w:rFonts w:ascii="Times" w:hAnsi="Times" w:cs="Times"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>Organize, develop and teach basic sewing classes, online pattern drafting courses, computer courses</w:t>
            </w:r>
          </w:p>
          <w:p w14:paraId="68692C9E" w14:textId="37B32EAF" w:rsidR="002E0465" w:rsidRPr="00CC3CCC" w:rsidRDefault="002E0465" w:rsidP="002E0465">
            <w:pPr>
              <w:ind w:left="52"/>
              <w:jc w:val="center"/>
              <w:rPr>
                <w:rFonts w:ascii="Times" w:hAnsi="Times" w:cs="Times"/>
                <w:noProof/>
                <w:sz w:val="12"/>
                <w:szCs w:val="12"/>
              </w:rPr>
            </w:pPr>
            <w:r w:rsidRPr="00CC3CCC">
              <w:rPr>
                <w:rFonts w:ascii="Times" w:hAnsi="Times" w:cs="Times"/>
                <w:sz w:val="12"/>
                <w:szCs w:val="12"/>
              </w:rPr>
              <w:t xml:space="preserve">907-707-5654 </w:t>
            </w:r>
            <w:hyperlink r:id="rId52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sue@sue-a-darby.com</w:t>
              </w:r>
            </w:hyperlink>
            <w:r w:rsidRPr="00CC3CCC">
              <w:rPr>
                <w:rFonts w:ascii="Times" w:hAnsi="Times" w:cs="Times"/>
                <w:sz w:val="12"/>
                <w:szCs w:val="12"/>
              </w:rPr>
              <w:t xml:space="preserve"> </w:t>
            </w:r>
            <w:hyperlink r:id="rId53" w:history="1">
              <w:r w:rsidRPr="00CC3CCC">
                <w:rPr>
                  <w:rStyle w:val="Hyperlink"/>
                  <w:rFonts w:ascii="Times" w:hAnsi="Times" w:cs="Times"/>
                  <w:sz w:val="12"/>
                  <w:szCs w:val="12"/>
                </w:rPr>
                <w:t>www.sue-a-darby.com</w:t>
              </w:r>
            </w:hyperlink>
          </w:p>
        </w:tc>
      </w:tr>
    </w:tbl>
    <w:p w14:paraId="4DAF0033" w14:textId="77777777" w:rsidR="005B312F" w:rsidRPr="002E0465" w:rsidRDefault="005B312F">
      <w:pPr>
        <w:rPr>
          <w:vanish/>
          <w:sz w:val="2"/>
        </w:rPr>
      </w:pPr>
    </w:p>
    <w:sectPr w:rsidR="005B312F" w:rsidRPr="002E0465" w:rsidSect="002E0465">
      <w:type w:val="continuous"/>
      <w:pgSz w:w="15840" w:h="12240" w:orient="landscape"/>
      <w:pgMar w:top="720" w:right="720" w:bottom="720" w:left="720" w:header="720" w:footer="720" w:gutter="0"/>
      <w:paperSrc w:first="1" w:other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380C"/>
    <w:multiLevelType w:val="multilevel"/>
    <w:tmpl w:val="BAA49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23543D"/>
    <w:multiLevelType w:val="hybridMultilevel"/>
    <w:tmpl w:val="FD32F96E"/>
    <w:lvl w:ilvl="0" w:tplc="0409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2" w15:restartNumberingAfterBreak="0">
    <w:nsid w:val="2C7953D6"/>
    <w:multiLevelType w:val="hybridMultilevel"/>
    <w:tmpl w:val="DD5E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90ACE"/>
    <w:multiLevelType w:val="hybridMultilevel"/>
    <w:tmpl w:val="72CA3B9E"/>
    <w:lvl w:ilvl="0" w:tplc="D4567056">
      <w:numFmt w:val="bullet"/>
      <w:lvlText w:val="•"/>
      <w:lvlJc w:val="left"/>
      <w:pPr>
        <w:ind w:left="884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4" w15:restartNumberingAfterBreak="0">
    <w:nsid w:val="70E97531"/>
    <w:multiLevelType w:val="hybridMultilevel"/>
    <w:tmpl w:val="512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2D"/>
    <w:rsid w:val="0004555B"/>
    <w:rsid w:val="00094733"/>
    <w:rsid w:val="000B3A1B"/>
    <w:rsid w:val="000F19AC"/>
    <w:rsid w:val="001F14E1"/>
    <w:rsid w:val="00224898"/>
    <w:rsid w:val="00254016"/>
    <w:rsid w:val="002E0465"/>
    <w:rsid w:val="003A2651"/>
    <w:rsid w:val="003C3DB5"/>
    <w:rsid w:val="0041137C"/>
    <w:rsid w:val="0042683B"/>
    <w:rsid w:val="004873A2"/>
    <w:rsid w:val="00536C3A"/>
    <w:rsid w:val="005A5326"/>
    <w:rsid w:val="005B312F"/>
    <w:rsid w:val="00631F9F"/>
    <w:rsid w:val="006515D2"/>
    <w:rsid w:val="00722D41"/>
    <w:rsid w:val="007B677F"/>
    <w:rsid w:val="007C7507"/>
    <w:rsid w:val="0084111C"/>
    <w:rsid w:val="00896F23"/>
    <w:rsid w:val="008A45A3"/>
    <w:rsid w:val="008A564B"/>
    <w:rsid w:val="008B672D"/>
    <w:rsid w:val="008D6F61"/>
    <w:rsid w:val="00915484"/>
    <w:rsid w:val="0093195A"/>
    <w:rsid w:val="00AD249B"/>
    <w:rsid w:val="00B630CA"/>
    <w:rsid w:val="00BB7BBC"/>
    <w:rsid w:val="00BE66E3"/>
    <w:rsid w:val="00C03783"/>
    <w:rsid w:val="00C56262"/>
    <w:rsid w:val="00C73252"/>
    <w:rsid w:val="00CA0BF8"/>
    <w:rsid w:val="00CC3CCC"/>
    <w:rsid w:val="00CE5894"/>
    <w:rsid w:val="00CF6B76"/>
    <w:rsid w:val="00CF70BF"/>
    <w:rsid w:val="00D74568"/>
    <w:rsid w:val="00E34854"/>
    <w:rsid w:val="00EF4156"/>
    <w:rsid w:val="00F2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c0"/>
    </o:shapedefaults>
    <o:shapelayout v:ext="edit">
      <o:idmap v:ext="edit" data="1"/>
    </o:shapelayout>
  </w:shapeDefaults>
  <w:decimalSymbol w:val="."/>
  <w:listSeparator w:val=","/>
  <w14:docId w14:val="11B81B19"/>
  <w15:docId w15:val="{FB23D40F-A5B5-490F-81AC-E5BC62CE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rsid w:val="00B630CA"/>
    <w:pPr>
      <w:keepNext/>
      <w:outlineLvl w:val="0"/>
    </w:pPr>
    <w:rPr>
      <w:rFonts w:ascii="Arial Narrow" w:hAnsi="Arial Narrow" w:cs="Arial"/>
      <w:b/>
      <w:bCs/>
      <w:color w:val="FFFFFF"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94733"/>
    <w:pPr>
      <w:keepNext/>
      <w:outlineLvl w:val="2"/>
    </w:pPr>
    <w:rPr>
      <w:rFonts w:ascii="Arial Narrow" w:eastAsia="Times New Roman" w:hAnsi="Arial Narrow"/>
      <w:b/>
      <w:color w:val="80808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F70BF"/>
    <w:rPr>
      <w:rFonts w:ascii="Tahoma" w:hAnsi="Tahoma" w:cs="Tahoma"/>
      <w:sz w:val="16"/>
      <w:szCs w:val="16"/>
    </w:rPr>
  </w:style>
  <w:style w:type="paragraph" w:customStyle="1" w:styleId="e-mail">
    <w:name w:val="e-mail"/>
    <w:basedOn w:val="Normal"/>
    <w:rsid w:val="00AD249B"/>
    <w:rPr>
      <w:rFonts w:ascii="Arial Narrow" w:hAnsi="Arial Narrow"/>
      <w:color w:val="CCCC00"/>
      <w:sz w:val="18"/>
    </w:rPr>
  </w:style>
  <w:style w:type="character" w:customStyle="1" w:styleId="BalloonTextChar">
    <w:name w:val="Balloon Text Char"/>
    <w:basedOn w:val="DefaultParagraphFont"/>
    <w:link w:val="BalloonText"/>
    <w:rsid w:val="00CF7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111C"/>
    <w:pPr>
      <w:ind w:left="720"/>
      <w:contextualSpacing/>
    </w:pPr>
  </w:style>
  <w:style w:type="character" w:styleId="Hyperlink">
    <w:name w:val="Hyperlink"/>
    <w:basedOn w:val="DefaultParagraphFont"/>
    <w:unhideWhenUsed/>
    <w:rsid w:val="00D745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laskaos.com/web-development-history/" TargetMode="External"/><Relationship Id="rId18" Type="http://schemas.openxmlformats.org/officeDocument/2006/relationships/hyperlink" Target="http://suestinycostumes.com/pattern-drafting-crash-course-for-a-child-doll" TargetMode="External"/><Relationship Id="rId26" Type="http://schemas.openxmlformats.org/officeDocument/2006/relationships/hyperlink" Target="http://www.alaskaos.com/web-development-history/" TargetMode="External"/><Relationship Id="rId39" Type="http://schemas.openxmlformats.org/officeDocument/2006/relationships/hyperlink" Target="http://www.sue-a-darby.com/umls/" TargetMode="External"/><Relationship Id="rId21" Type="http://schemas.openxmlformats.org/officeDocument/2006/relationships/hyperlink" Target="http://www.sue-a-darby.com/umls/" TargetMode="External"/><Relationship Id="rId34" Type="http://schemas.openxmlformats.org/officeDocument/2006/relationships/hyperlink" Target="mailto:sue@sue-a-darby.com" TargetMode="External"/><Relationship Id="rId42" Type="http://schemas.openxmlformats.org/officeDocument/2006/relationships/hyperlink" Target="http://suestinycostumes.com/pattern-drafting-crash-course-for-a-child-doll" TargetMode="External"/><Relationship Id="rId47" Type="http://schemas.openxmlformats.org/officeDocument/2006/relationships/hyperlink" Target="http://www.sue-a-darby.com" TargetMode="External"/><Relationship Id="rId50" Type="http://schemas.openxmlformats.org/officeDocument/2006/relationships/hyperlink" Target="http://www.alaskaos.com/web-development-history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www.alaskaos.com/web-development-history/" TargetMode="External"/><Relationship Id="rId12" Type="http://schemas.openxmlformats.org/officeDocument/2006/relationships/hyperlink" Target="http://suestinycostumes.com/pattern-drafting-crash-course-for-a-child-doll" TargetMode="External"/><Relationship Id="rId17" Type="http://schemas.openxmlformats.org/officeDocument/2006/relationships/hyperlink" Target="http://www.sue-a-darby.com" TargetMode="External"/><Relationship Id="rId25" Type="http://schemas.openxmlformats.org/officeDocument/2006/relationships/hyperlink" Target="http://www.alaskaos.com/web-development-history/" TargetMode="External"/><Relationship Id="rId33" Type="http://schemas.openxmlformats.org/officeDocument/2006/relationships/hyperlink" Target="http://www.sue-a-darby.com/umls/" TargetMode="External"/><Relationship Id="rId38" Type="http://schemas.openxmlformats.org/officeDocument/2006/relationships/hyperlink" Target="http://www.alaskaos.com/web-development-history/" TargetMode="External"/><Relationship Id="rId46" Type="http://schemas.openxmlformats.org/officeDocument/2006/relationships/hyperlink" Target="mailto:sue@sue-a-darby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ue@sue-a-darby.com" TargetMode="External"/><Relationship Id="rId20" Type="http://schemas.openxmlformats.org/officeDocument/2006/relationships/hyperlink" Target="http://www.alaskaos.com/web-development-history/" TargetMode="External"/><Relationship Id="rId29" Type="http://schemas.openxmlformats.org/officeDocument/2006/relationships/hyperlink" Target="http://www.sue-a-darby.com" TargetMode="External"/><Relationship Id="rId41" Type="http://schemas.openxmlformats.org/officeDocument/2006/relationships/hyperlink" Target="http://www.sue-a-darby.com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uestinycostumes.com/pattern-drafting-crash-course-for-a-child-doll" TargetMode="External"/><Relationship Id="rId11" Type="http://schemas.openxmlformats.org/officeDocument/2006/relationships/hyperlink" Target="http://www.sue-a-darby.com" TargetMode="External"/><Relationship Id="rId24" Type="http://schemas.openxmlformats.org/officeDocument/2006/relationships/hyperlink" Target="http://suestinycostumes.com/pattern-drafting-crash-course-for-a-child-doll" TargetMode="External"/><Relationship Id="rId32" Type="http://schemas.openxmlformats.org/officeDocument/2006/relationships/hyperlink" Target="http://www.alaskaos.com/web-development-history/" TargetMode="External"/><Relationship Id="rId37" Type="http://schemas.openxmlformats.org/officeDocument/2006/relationships/hyperlink" Target="http://www.alaskaos.com/web-development-history/" TargetMode="External"/><Relationship Id="rId40" Type="http://schemas.openxmlformats.org/officeDocument/2006/relationships/hyperlink" Target="mailto:sue@sue-a-darby.com" TargetMode="External"/><Relationship Id="rId45" Type="http://schemas.openxmlformats.org/officeDocument/2006/relationships/hyperlink" Target="http://www.sue-a-darby.com/umls/" TargetMode="External"/><Relationship Id="rId53" Type="http://schemas.openxmlformats.org/officeDocument/2006/relationships/hyperlink" Target="http://www.sue-a-darby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sue-a-darby.com/umls/" TargetMode="External"/><Relationship Id="rId23" Type="http://schemas.openxmlformats.org/officeDocument/2006/relationships/hyperlink" Target="http://www.sue-a-darby.com" TargetMode="External"/><Relationship Id="rId28" Type="http://schemas.openxmlformats.org/officeDocument/2006/relationships/hyperlink" Target="mailto:sue@sue-a-darby.com" TargetMode="External"/><Relationship Id="rId36" Type="http://schemas.openxmlformats.org/officeDocument/2006/relationships/hyperlink" Target="http://suestinycostumes.com/pattern-drafting-crash-course-for-a-child-doll" TargetMode="External"/><Relationship Id="rId49" Type="http://schemas.openxmlformats.org/officeDocument/2006/relationships/hyperlink" Target="http://www.alaskaos.com/web-development-history/" TargetMode="External"/><Relationship Id="rId10" Type="http://schemas.openxmlformats.org/officeDocument/2006/relationships/hyperlink" Target="mailto:sue@sue-a-darby.com" TargetMode="External"/><Relationship Id="rId19" Type="http://schemas.openxmlformats.org/officeDocument/2006/relationships/hyperlink" Target="http://www.alaskaos.com/web-development-history/" TargetMode="External"/><Relationship Id="rId31" Type="http://schemas.openxmlformats.org/officeDocument/2006/relationships/hyperlink" Target="http://www.alaskaos.com/web-development-history/" TargetMode="External"/><Relationship Id="rId44" Type="http://schemas.openxmlformats.org/officeDocument/2006/relationships/hyperlink" Target="http://www.alaskaos.com/web-development-history/" TargetMode="External"/><Relationship Id="rId52" Type="http://schemas.openxmlformats.org/officeDocument/2006/relationships/hyperlink" Target="mailto:sue@sue-a-darb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ue-a-darby.com/umls/" TargetMode="External"/><Relationship Id="rId14" Type="http://schemas.openxmlformats.org/officeDocument/2006/relationships/hyperlink" Target="http://www.alaskaos.com/web-development-history/" TargetMode="External"/><Relationship Id="rId22" Type="http://schemas.openxmlformats.org/officeDocument/2006/relationships/hyperlink" Target="mailto:sue@sue-a-darby.com" TargetMode="External"/><Relationship Id="rId27" Type="http://schemas.openxmlformats.org/officeDocument/2006/relationships/hyperlink" Target="http://www.sue-a-darby.com/umls/" TargetMode="External"/><Relationship Id="rId30" Type="http://schemas.openxmlformats.org/officeDocument/2006/relationships/hyperlink" Target="http://suestinycostumes.com/pattern-drafting-crash-course-for-a-child-doll" TargetMode="External"/><Relationship Id="rId35" Type="http://schemas.openxmlformats.org/officeDocument/2006/relationships/hyperlink" Target="http://www.sue-a-darby.com" TargetMode="External"/><Relationship Id="rId43" Type="http://schemas.openxmlformats.org/officeDocument/2006/relationships/hyperlink" Target="http://www.alaskaos.com/web-development-history/" TargetMode="External"/><Relationship Id="rId48" Type="http://schemas.openxmlformats.org/officeDocument/2006/relationships/hyperlink" Target="http://suestinycostumes.com/pattern-drafting-crash-course-for-a-child-doll" TargetMode="External"/><Relationship Id="rId8" Type="http://schemas.openxmlformats.org/officeDocument/2006/relationships/hyperlink" Target="http://www.alaskaos.com/web-development-history/" TargetMode="External"/><Relationship Id="rId51" Type="http://schemas.openxmlformats.org/officeDocument/2006/relationships/hyperlink" Target="http://www.sue-a-darby.com/umls/" TargetMode="External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darby\AppData\Roaming\Microsoft\Templates\Business%20card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cards.dot</Template>
  <TotalTime>12</TotalTime>
  <Pages>1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Avery Dennison</Company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Darby, Sue A</dc:creator>
  <cp:keywords/>
  <dc:description/>
  <cp:lastModifiedBy>Sue Darby</cp:lastModifiedBy>
  <cp:revision>3</cp:revision>
  <cp:lastPrinted>2013-11-04T20:48:00Z</cp:lastPrinted>
  <dcterms:created xsi:type="dcterms:W3CDTF">2018-08-13T05:03:00Z</dcterms:created>
  <dcterms:modified xsi:type="dcterms:W3CDTF">2018-08-13T05:15:00Z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TC010001471033</vt:lpwstr>
  </property>
</Properties>
</file>